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2A" w:rsidRPr="00963622" w:rsidRDefault="004E01D5" w:rsidP="00586F2A">
      <w:pPr>
        <w:pStyle w:val="Zaglavljenaslovnestrane"/>
        <w:rPr>
          <w:noProof/>
        </w:rPr>
      </w:pPr>
      <w:r w:rsidRPr="00963622">
        <w:rPr>
          <w:noProof/>
        </w:rPr>
        <w:t>Univerzitet</w:t>
      </w:r>
      <w:r w:rsidR="00F06BB2" w:rsidRPr="00963622">
        <w:rPr>
          <w:noProof/>
        </w:rPr>
        <w:t xml:space="preserve"> </w:t>
      </w:r>
      <w:r w:rsidRPr="00963622">
        <w:rPr>
          <w:noProof/>
        </w:rPr>
        <w:t>u</w:t>
      </w:r>
      <w:r w:rsidR="00F06BB2" w:rsidRPr="00963622">
        <w:rPr>
          <w:noProof/>
        </w:rPr>
        <w:t xml:space="preserve"> </w:t>
      </w:r>
      <w:r w:rsidRPr="00963622">
        <w:rPr>
          <w:noProof/>
        </w:rPr>
        <w:t>Beogradu - Elektrotehnički</w:t>
      </w:r>
      <w:r w:rsidR="00586F2A" w:rsidRPr="00963622">
        <w:rPr>
          <w:noProof/>
        </w:rPr>
        <w:t xml:space="preserve"> </w:t>
      </w:r>
      <w:r w:rsidRPr="00963622">
        <w:rPr>
          <w:noProof/>
        </w:rPr>
        <w:t>fakultet</w:t>
      </w:r>
    </w:p>
    <w:p w:rsidR="004E01D5" w:rsidRPr="00963622" w:rsidRDefault="004E01D5" w:rsidP="004E01D5">
      <w:pPr>
        <w:pStyle w:val="Zaglavljenaslovnestrane"/>
        <w:rPr>
          <w:noProof/>
        </w:rPr>
      </w:pPr>
      <w:r w:rsidRPr="00963622">
        <w:rPr>
          <w:noProof/>
        </w:rPr>
        <w:t>Multiprocesorki sistemi (13S114MUPS, 13E114MUPS)</w:t>
      </w: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8471DF" w:rsidP="00F06BB2">
      <w:pPr>
        <w:pStyle w:val="SlikeTabele"/>
        <w:rPr>
          <w:noProof/>
        </w:rPr>
      </w:pPr>
      <w:r w:rsidRPr="00963622">
        <w:rPr>
          <w:noProof/>
          <w:lang w:val="en-US"/>
        </w:rPr>
        <w:drawing>
          <wp:inline distT="0" distB="0" distL="0" distR="0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020F75" w:rsidP="00F06BB2">
      <w:pPr>
        <w:pStyle w:val="Naslovteze"/>
        <w:rPr>
          <w:noProof/>
        </w:rPr>
      </w:pPr>
      <w:r>
        <w:rPr>
          <w:noProof/>
        </w:rPr>
        <w:t>Domaći zadatak 4</w:t>
      </w:r>
      <w:r w:rsidR="004E01D5" w:rsidRPr="00963622">
        <w:rPr>
          <w:noProof/>
        </w:rPr>
        <w:t xml:space="preserve"> –</w:t>
      </w:r>
      <w:r w:rsidR="00E04A25" w:rsidRPr="00963622">
        <w:rPr>
          <w:noProof/>
        </w:rPr>
        <w:t xml:space="preserve"> </w:t>
      </w:r>
      <w:r>
        <w:rPr>
          <w:noProof/>
        </w:rPr>
        <w:t>CUDA</w:t>
      </w:r>
    </w:p>
    <w:p w:rsidR="00F06BB2" w:rsidRPr="00963622" w:rsidRDefault="004E01D5" w:rsidP="00AE0461">
      <w:pPr>
        <w:pStyle w:val="Podnaslovteze"/>
        <w:rPr>
          <w:noProof/>
        </w:rPr>
      </w:pPr>
      <w:r w:rsidRPr="00963622">
        <w:rPr>
          <w:noProof/>
        </w:rPr>
        <w:t>Izveštaj o urađenom domaćem zadatku</w:t>
      </w:r>
    </w:p>
    <w:p w:rsidR="00F06BB2" w:rsidRPr="00963622" w:rsidRDefault="00F06BB2" w:rsidP="00F06BB2">
      <w:pPr>
        <w:pStyle w:val="Osnovnitekst"/>
        <w:rPr>
          <w:noProof/>
        </w:rPr>
      </w:pPr>
    </w:p>
    <w:p w:rsidR="00AE0461" w:rsidRPr="00963622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/>
      </w:tblPr>
      <w:tblGrid>
        <w:gridCol w:w="4962"/>
        <w:gridCol w:w="4676"/>
      </w:tblGrid>
      <w:tr w:rsidR="00A3069A" w:rsidRPr="00963622" w:rsidTr="008E4C5D">
        <w:tc>
          <w:tcPr>
            <w:tcW w:w="4962" w:type="dxa"/>
            <w:vAlign w:val="center"/>
          </w:tcPr>
          <w:p w:rsidR="00A3069A" w:rsidRPr="00963622" w:rsidRDefault="004E01D5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Predmetni asistent</w:t>
            </w:r>
            <w:r w:rsidR="00196C7A" w:rsidRPr="00963622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:rsidR="00A3069A" w:rsidRPr="00963622" w:rsidRDefault="00646ED1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Studenti</w:t>
            </w:r>
            <w:r w:rsidR="00196C7A" w:rsidRPr="00963622">
              <w:rPr>
                <w:noProof/>
              </w:rPr>
              <w:t>:</w:t>
            </w:r>
          </w:p>
        </w:tc>
      </w:tr>
      <w:tr w:rsidR="00A3069A" w:rsidRPr="00963622" w:rsidTr="008E4C5D">
        <w:trPr>
          <w:trHeight w:val="491"/>
        </w:trPr>
        <w:tc>
          <w:tcPr>
            <w:tcW w:w="4962" w:type="dxa"/>
            <w:vAlign w:val="center"/>
          </w:tcPr>
          <w:p w:rsidR="00A3069A" w:rsidRPr="00963622" w:rsidRDefault="004E01D5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doc</w:t>
            </w:r>
            <w:r w:rsidR="00196C7A" w:rsidRPr="00963622">
              <w:rPr>
                <w:noProof/>
              </w:rPr>
              <w:t xml:space="preserve">. </w:t>
            </w:r>
            <w:r w:rsidRPr="00963622">
              <w:rPr>
                <w:noProof/>
              </w:rPr>
              <w:t>dr</w:t>
            </w:r>
            <w:r w:rsidR="00196C7A" w:rsidRPr="00963622">
              <w:rPr>
                <w:noProof/>
              </w:rPr>
              <w:t xml:space="preserve"> </w:t>
            </w:r>
            <w:r w:rsidRPr="00963622"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:rsidR="00A3069A" w:rsidRPr="00963622" w:rsidRDefault="008266BC" w:rsidP="00AE0461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Bogdan Bebić</w:t>
            </w:r>
            <w:r w:rsidR="004E01D5" w:rsidRPr="00963622">
              <w:rPr>
                <w:noProof/>
              </w:rPr>
              <w:t xml:space="preserve"> </w:t>
            </w:r>
            <w:r w:rsidRPr="00963622">
              <w:rPr>
                <w:noProof/>
              </w:rPr>
              <w:t>2017</w:t>
            </w:r>
            <w:r w:rsidR="00196C7A" w:rsidRPr="00963622">
              <w:rPr>
                <w:noProof/>
              </w:rPr>
              <w:t>/</w:t>
            </w:r>
            <w:r w:rsidRPr="00963622">
              <w:rPr>
                <w:noProof/>
              </w:rPr>
              <w:t>0011</w:t>
            </w:r>
          </w:p>
          <w:p w:rsidR="008E4C5D" w:rsidRPr="00963622" w:rsidRDefault="008266BC" w:rsidP="008266BC">
            <w:pPr>
              <w:pStyle w:val="Naslovnakandidatimentor"/>
              <w:rPr>
                <w:noProof/>
              </w:rPr>
            </w:pPr>
            <w:r w:rsidRPr="00963622">
              <w:rPr>
                <w:noProof/>
              </w:rPr>
              <w:t>Uroš Krst</w:t>
            </w:r>
            <w:r w:rsidR="008E4C5D" w:rsidRPr="00963622">
              <w:rPr>
                <w:noProof/>
              </w:rPr>
              <w:t xml:space="preserve">ić </w:t>
            </w:r>
            <w:r w:rsidRPr="00963622">
              <w:rPr>
                <w:noProof/>
              </w:rPr>
              <w:t>2017</w:t>
            </w:r>
            <w:r w:rsidR="008E4C5D" w:rsidRPr="00963622">
              <w:rPr>
                <w:noProof/>
              </w:rPr>
              <w:t>/</w:t>
            </w:r>
            <w:r w:rsidRPr="00963622">
              <w:rPr>
                <w:noProof/>
              </w:rPr>
              <w:t>0228</w:t>
            </w:r>
          </w:p>
        </w:tc>
      </w:tr>
    </w:tbl>
    <w:p w:rsidR="00F06BB2" w:rsidRPr="00963622" w:rsidRDefault="00F06BB2" w:rsidP="00F06BB2">
      <w:pPr>
        <w:pStyle w:val="Osnovnitekst"/>
        <w:rPr>
          <w:noProof/>
        </w:rPr>
      </w:pPr>
    </w:p>
    <w:p w:rsidR="00F06BB2" w:rsidRPr="00963622" w:rsidRDefault="00F06BB2" w:rsidP="00F06BB2">
      <w:pPr>
        <w:pStyle w:val="Osnovnitekst"/>
        <w:rPr>
          <w:noProof/>
        </w:rPr>
      </w:pPr>
    </w:p>
    <w:p w:rsidR="00A3069A" w:rsidRPr="00963622" w:rsidRDefault="00A3069A" w:rsidP="00F06BB2">
      <w:pPr>
        <w:pStyle w:val="Osnovnitekst"/>
        <w:rPr>
          <w:noProof/>
        </w:rPr>
      </w:pPr>
    </w:p>
    <w:p w:rsidR="00F06BB2" w:rsidRPr="00963622" w:rsidRDefault="004E01D5" w:rsidP="00AE0461">
      <w:pPr>
        <w:pStyle w:val="Vremepredajeteze"/>
      </w:pPr>
      <w:r w:rsidRPr="00963622">
        <w:rPr>
          <w:noProof/>
        </w:rPr>
        <w:t>Beograd</w:t>
      </w:r>
      <w:r w:rsidR="00A3069A" w:rsidRPr="00963622">
        <w:rPr>
          <w:noProof/>
        </w:rPr>
        <w:t xml:space="preserve">, </w:t>
      </w:r>
      <w:r w:rsidR="00E04A25" w:rsidRPr="00963622">
        <w:rPr>
          <w:noProof/>
        </w:rPr>
        <w:t>dec</w:t>
      </w:r>
      <w:r w:rsidRPr="00963622">
        <w:rPr>
          <w:noProof/>
        </w:rPr>
        <w:t>embar</w:t>
      </w:r>
      <w:r w:rsidR="00A3069A" w:rsidRPr="00963622">
        <w:rPr>
          <w:noProof/>
        </w:rPr>
        <w:t xml:space="preserve"> 20</w:t>
      </w:r>
      <w:r w:rsidR="006B5373" w:rsidRPr="00963622">
        <w:rPr>
          <w:noProof/>
        </w:rPr>
        <w:t>20</w:t>
      </w:r>
      <w:r w:rsidR="00A3069A" w:rsidRPr="00963622">
        <w:rPr>
          <w:noProof/>
        </w:rPr>
        <w:t>.</w:t>
      </w:r>
    </w:p>
    <w:p w:rsidR="00F06BB2" w:rsidRPr="00963622" w:rsidRDefault="00F06BB2" w:rsidP="00F06BB2">
      <w:pPr>
        <w:sectPr w:rsidR="00F06BB2" w:rsidRPr="00963622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:rsidR="00F06BB2" w:rsidRPr="00963622" w:rsidRDefault="00770470" w:rsidP="005B1A59">
      <w:pPr>
        <w:pStyle w:val="SadrajLiteratura"/>
        <w:spacing w:before="480"/>
      </w:pPr>
      <w:bookmarkStart w:id="0" w:name="_Toc62207701"/>
      <w:r w:rsidRPr="00963622">
        <w:rPr>
          <w:noProof/>
        </w:rPr>
        <w:lastRenderedPageBreak/>
        <w:t>Sadržaj</w:t>
      </w:r>
      <w:bookmarkEnd w:id="0"/>
    </w:p>
    <w:p w:rsidR="001112F7" w:rsidRDefault="00491DE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91DE7">
        <w:fldChar w:fldCharType="begin"/>
      </w:r>
      <w:r w:rsidR="0021095F" w:rsidRPr="00963622">
        <w:instrText xml:space="preserve"> TOC \o "1-3" \h \z \u </w:instrText>
      </w:r>
      <w:r w:rsidRPr="00491DE7">
        <w:fldChar w:fldCharType="separate"/>
      </w:r>
      <w:hyperlink w:anchor="_Toc62207701" w:history="1">
        <w:r w:rsidR="001112F7" w:rsidRPr="008162CA">
          <w:rPr>
            <w:rStyle w:val="Hyperlink"/>
            <w:noProof/>
          </w:rPr>
          <w:t>Sadržaj</w:t>
        </w:r>
        <w:r w:rsidR="001112F7">
          <w:rPr>
            <w:noProof/>
            <w:webHidden/>
          </w:rPr>
          <w:tab/>
        </w:r>
        <w:r w:rsidR="001112F7">
          <w:rPr>
            <w:noProof/>
            <w:webHidden/>
          </w:rPr>
          <w:fldChar w:fldCharType="begin"/>
        </w:r>
        <w:r w:rsidR="001112F7">
          <w:rPr>
            <w:noProof/>
            <w:webHidden/>
          </w:rPr>
          <w:instrText xml:space="preserve"> PAGEREF _Toc62207701 \h </w:instrText>
        </w:r>
        <w:r w:rsidR="001112F7">
          <w:rPr>
            <w:noProof/>
            <w:webHidden/>
          </w:rPr>
        </w:r>
        <w:r w:rsidR="001112F7">
          <w:rPr>
            <w:noProof/>
            <w:webHidden/>
          </w:rPr>
          <w:fldChar w:fldCharType="separate"/>
        </w:r>
        <w:r w:rsidR="001112F7">
          <w:rPr>
            <w:noProof/>
            <w:webHidden/>
          </w:rPr>
          <w:t>2</w:t>
        </w:r>
        <w:r w:rsidR="001112F7">
          <w:rPr>
            <w:noProof/>
            <w:webHidden/>
          </w:rPr>
          <w:fldChar w:fldCharType="end"/>
        </w:r>
      </w:hyperlink>
    </w:p>
    <w:p w:rsidR="001112F7" w:rsidRDefault="001112F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207702" w:history="1">
        <w:r w:rsidRPr="008162C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Problem 1 – Računanje broja π (pi)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03" w:history="1">
        <w:r w:rsidRPr="008162C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04" w:history="1">
        <w:r w:rsidRPr="008162C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05" w:history="1">
        <w:r w:rsidRPr="008162CA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06" w:history="1">
        <w:r w:rsidRPr="008162CA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07" w:history="1">
        <w:r w:rsidRPr="008162C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08" w:history="1">
        <w:r w:rsidRPr="008162CA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09" w:history="1">
        <w:r w:rsidRPr="008162CA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0" w:history="1">
        <w:r w:rsidRPr="008162CA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207711" w:history="1">
        <w:r w:rsidRPr="008162C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 xml:space="preserve">Problem 2 – </w:t>
        </w:r>
        <w:r w:rsidRPr="008162CA">
          <w:rPr>
            <w:rStyle w:val="Hyperlink"/>
            <w:i/>
            <w:noProof/>
          </w:rPr>
          <w:t>Needleman-Wunsch</w:t>
        </w:r>
        <w:r w:rsidRPr="008162CA">
          <w:rPr>
            <w:rStyle w:val="Hyperlink"/>
            <w:noProof/>
          </w:rPr>
          <w:t xml:space="preserve"> algoritam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12" w:history="1">
        <w:r w:rsidRPr="008162C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13" w:history="1">
        <w:r w:rsidRPr="008162C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4" w:history="1">
        <w:r w:rsidRPr="008162C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5" w:history="1">
        <w:r w:rsidRPr="008162CA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16" w:history="1">
        <w:r w:rsidRPr="008162C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7" w:history="1">
        <w:r w:rsidRPr="008162CA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8" w:history="1">
        <w:r w:rsidRPr="008162CA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19" w:history="1">
        <w:r w:rsidRPr="008162CA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2207720" w:history="1">
        <w:r w:rsidRPr="008162C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Problem 3 – Interakcija čvrstih tela (</w:t>
        </w:r>
        <w:r w:rsidRPr="008162CA">
          <w:rPr>
            <w:rStyle w:val="Hyperlink"/>
            <w:i/>
            <w:noProof/>
          </w:rPr>
          <w:t>n-body</w:t>
        </w:r>
        <w:r w:rsidRPr="008162C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21" w:history="1">
        <w:r w:rsidRPr="008162C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22" w:history="1">
        <w:r w:rsidRPr="008162C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23" w:history="1">
        <w:r w:rsidRPr="008162CA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24" w:history="1">
        <w:r w:rsidRPr="008162CA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2207725" w:history="1">
        <w:r w:rsidRPr="008162C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26" w:history="1">
        <w:r w:rsidRPr="008162CA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27" w:history="1">
        <w:r w:rsidRPr="008162CA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112F7" w:rsidRDefault="001112F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62207728" w:history="1">
        <w:r w:rsidRPr="008162CA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8162CA">
          <w:rPr>
            <w:rStyle w:val="Hyperlink"/>
            <w:noProof/>
          </w:rPr>
          <w:t>Diskusija dobijenih rezultata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_Toc62207728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6BB2" w:rsidRPr="00217EA9" w:rsidRDefault="00491DE7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</w:pPr>
      <w:r w:rsidRPr="00963622">
        <w:fldChar w:fldCharType="end"/>
      </w:r>
    </w:p>
    <w:p w:rsidR="00F06BB2" w:rsidRPr="00963622" w:rsidRDefault="004E01D5" w:rsidP="00E7161C">
      <w:pPr>
        <w:pStyle w:val="Inivonaslova-Poglavlje"/>
      </w:pPr>
      <w:bookmarkStart w:id="1" w:name="_Toc254342941"/>
      <w:bookmarkStart w:id="2" w:name="_Toc62207702"/>
      <w:r w:rsidRPr="00963622">
        <w:lastRenderedPageBreak/>
        <w:t>Problem 1</w:t>
      </w:r>
      <w:r w:rsidR="008C6536" w:rsidRPr="00963622">
        <w:t xml:space="preserve"> </w:t>
      </w:r>
      <w:r w:rsidR="002E7C88" w:rsidRPr="00963622">
        <w:t>–</w:t>
      </w:r>
      <w:r w:rsidR="008C6536" w:rsidRPr="00963622">
        <w:t xml:space="preserve"> </w:t>
      </w:r>
      <w:r w:rsidR="002E7C88" w:rsidRPr="00963622">
        <w:t xml:space="preserve">Računanje broja </w:t>
      </w:r>
      <w:r w:rsidR="002E7C88" w:rsidRPr="00963622">
        <w:rPr>
          <w:rFonts w:cs="Times New Roman"/>
        </w:rPr>
        <w:t>π (pi)</w:t>
      </w:r>
      <w:bookmarkEnd w:id="2"/>
    </w:p>
    <w:p w:rsidR="008C6536" w:rsidRPr="00963622" w:rsidRDefault="008C6536" w:rsidP="008C6536">
      <w:pPr>
        <w:pStyle w:val="IInivonaslova-Potpoglavlje"/>
      </w:pPr>
      <w:bookmarkStart w:id="3" w:name="_Toc62207703"/>
      <w:r w:rsidRPr="00963622">
        <w:t>Tekst problema</w:t>
      </w:r>
      <w:bookmarkEnd w:id="3"/>
    </w:p>
    <w:p w:rsidR="004B210A" w:rsidRPr="00963622" w:rsidRDefault="004B210A" w:rsidP="008C6536">
      <w:pPr>
        <w:pStyle w:val="Osnovnitekst"/>
      </w:pPr>
      <w:r w:rsidRPr="00963622">
        <w:t>Paralelizovati program koji izračunava vrednost broja PI korišćenjem formule:</w:t>
      </w:r>
    </w:p>
    <w:p w:rsidR="004B210A" w:rsidRPr="00963622" w:rsidRDefault="008B5D72" w:rsidP="008C6536">
      <w:pPr>
        <w:pStyle w:val="Osnovnitekst"/>
      </w:pPr>
      <w:r w:rsidRPr="00963622">
        <w:rPr>
          <w:rFonts w:ascii="Cambria Math" w:hAnsi="Cambria Math" w:cs="Cambria Math"/>
          <w:noProof/>
          <w:lang w:val="en-US"/>
        </w:rPr>
        <w:drawing>
          <wp:inline distT="0" distB="0" distL="0" distR="0">
            <wp:extent cx="1504950" cy="374047"/>
            <wp:effectExtent l="19050" t="0" r="0" b="0"/>
            <wp:docPr id="13" name="Picture 11" descr="pi_m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_mup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6" cy="3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10A" w:rsidRPr="00963622">
        <w:t>.</w:t>
      </w:r>
    </w:p>
    <w:p w:rsidR="008C6536" w:rsidRPr="00963622" w:rsidRDefault="004B210A" w:rsidP="008C6536">
      <w:pPr>
        <w:pStyle w:val="Osnovnitekst"/>
      </w:pPr>
      <w:r w:rsidRPr="00963622">
        <w:t xml:space="preserve">Tačnost izračunavanja direktno zavisi od broja iteracija, a zbog malog radijusa konvergencije serija konvergira veoma sporo. Program se nalazi u datoteci </w:t>
      </w:r>
      <w:r w:rsidRPr="00963622">
        <w:rPr>
          <w:b/>
        </w:rPr>
        <w:t>piCalc.c</w:t>
      </w:r>
      <w:r w:rsidRPr="00963622">
        <w:t xml:space="preserve"> u arhivi koja je priložena uz ovaj dokument. Program testirati sa parametrima koji su dati u datoteci </w:t>
      </w:r>
      <w:r w:rsidRPr="00963622">
        <w:rPr>
          <w:b/>
        </w:rPr>
        <w:t>run</w:t>
      </w:r>
      <w:r w:rsidR="002900CB">
        <w:t>.</w:t>
      </w:r>
    </w:p>
    <w:p w:rsidR="008C6536" w:rsidRPr="00963622" w:rsidRDefault="008C6536" w:rsidP="008C6536">
      <w:pPr>
        <w:pStyle w:val="IInivonaslova-Potpoglavlje"/>
      </w:pPr>
      <w:bookmarkStart w:id="4" w:name="_Toc62207704"/>
      <w:r w:rsidRPr="00963622">
        <w:t>Delovi koje treba paralelizovati</w:t>
      </w:r>
      <w:bookmarkEnd w:id="4"/>
    </w:p>
    <w:p w:rsidR="00F06BB2" w:rsidRPr="00963622" w:rsidRDefault="008C6536" w:rsidP="008C6536">
      <w:pPr>
        <w:pStyle w:val="IIInivonaslova-Odeljak"/>
      </w:pPr>
      <w:bookmarkStart w:id="5" w:name="_Toc62207705"/>
      <w:r w:rsidRPr="00963622">
        <w:t>Diskusija</w:t>
      </w:r>
      <w:bookmarkEnd w:id="5"/>
      <w:r w:rsidRPr="00963622">
        <w:t xml:space="preserve"> </w:t>
      </w:r>
    </w:p>
    <w:p w:rsidR="008C6536" w:rsidRPr="00963622" w:rsidRDefault="00DB6320" w:rsidP="008C6536">
      <w:pPr>
        <w:pStyle w:val="Osnovnitekst"/>
      </w:pPr>
      <w:r w:rsidRPr="00963622">
        <w:t>Jedino mesto u programu koje se može paralelizovati je glavna for petlja koja radi sumu faktora koji čine vrednost broja pi</w:t>
      </w:r>
      <w:r w:rsidR="008C6536" w:rsidRPr="00963622">
        <w:t>.</w:t>
      </w:r>
    </w:p>
    <w:p w:rsidR="008C6536" w:rsidRPr="00963622" w:rsidRDefault="008C6536" w:rsidP="008C6536">
      <w:pPr>
        <w:pStyle w:val="IIInivonaslova-Odeljak"/>
      </w:pPr>
      <w:bookmarkStart w:id="6" w:name="_Toc62207706"/>
      <w:r w:rsidRPr="00963622">
        <w:t>Način paralelizacije</w:t>
      </w:r>
      <w:bookmarkEnd w:id="6"/>
    </w:p>
    <w:p w:rsidR="008C6536" w:rsidRPr="001D73B4" w:rsidRDefault="001D73B4" w:rsidP="008C6536">
      <w:pPr>
        <w:pStyle w:val="Osnovnitekst"/>
      </w:pPr>
      <w:r>
        <w:t>Paralelizacija je implementirana tako što je napravljeno stablo redukcije nad for petljom od interesa. Svaka nit računa vrednosti iteracija i u privatni registar redukuje po 1000 iteracija, pa potom niti kooperativno redukuju svoje međurezultate unutar deljene memorije bloka, a potom nulta nit svakog bloka upiše rezultat u globalnu memoriju – ti međurezultati se redukuju na CPU.</w:t>
      </w:r>
    </w:p>
    <w:p w:rsidR="008C6536" w:rsidRPr="00963622" w:rsidRDefault="008C6536" w:rsidP="008C6536">
      <w:pPr>
        <w:pStyle w:val="IInivonaslova-Potpoglavlje"/>
      </w:pPr>
      <w:bookmarkStart w:id="7" w:name="_Toc62207707"/>
      <w:r w:rsidRPr="00963622">
        <w:t>Rezultati</w:t>
      </w:r>
      <w:bookmarkEnd w:id="7"/>
    </w:p>
    <w:p w:rsidR="008C6536" w:rsidRPr="00963622" w:rsidRDefault="00DB6320" w:rsidP="008C6536">
      <w:pPr>
        <w:pStyle w:val="Osnovnitekst"/>
      </w:pPr>
      <w:r w:rsidRPr="00963622">
        <w:t xml:space="preserve">Paralelizacijom ovog programa na </w:t>
      </w:r>
      <w:r w:rsidR="00AE4E49">
        <w:t>GPU</w:t>
      </w:r>
      <w:r w:rsidRPr="00963622">
        <w:t xml:space="preserve"> niti</w:t>
      </w:r>
      <w:r w:rsidR="00AE4E49">
        <w:t>ma</w:t>
      </w:r>
      <w:r w:rsidRPr="00963622">
        <w:t xml:space="preserve"> se dobija ubrzanje koje je prikazano na grafiku (Slika 1) – ovo ubrzanje se vidi u </w:t>
      </w:r>
      <w:r w:rsidR="00AE4E49">
        <w:t>svim slučajevima, a najbolje na većem poslu</w:t>
      </w:r>
      <w:r w:rsidR="008C6536" w:rsidRPr="00963622">
        <w:t>.</w:t>
      </w:r>
    </w:p>
    <w:p w:rsidR="008C6536" w:rsidRPr="00963622" w:rsidRDefault="008C6536" w:rsidP="008C6536">
      <w:pPr>
        <w:pStyle w:val="IIInivonaslova-Odeljak"/>
      </w:pPr>
      <w:bookmarkStart w:id="8" w:name="_Toc62207708"/>
      <w:r w:rsidRPr="00963622">
        <w:t>Logovi izvršavanja</w:t>
      </w:r>
      <w:bookmarkEnd w:id="8"/>
    </w:p>
    <w:p w:rsidR="00BB210B" w:rsidRPr="00963622" w:rsidRDefault="00BB210B" w:rsidP="00BB210B">
      <w:pPr>
        <w:pStyle w:val="Osnovnitekst"/>
      </w:pPr>
      <w:r w:rsidRPr="00963622">
        <w:t>Ovde su dati logovi izvršavanja za definisane test primere</w:t>
      </w:r>
      <w:r w:rsidR="004B210A" w:rsidRPr="00963622">
        <w:t>.</w:t>
      </w:r>
    </w:p>
    <w:p w:rsidR="00DE1C79" w:rsidRPr="00963622" w:rsidRDefault="00DE1C79" w:rsidP="00BB210B">
      <w:pPr>
        <w:pStyle w:val="Osnovnitekst"/>
      </w:pPr>
    </w:p>
    <w:p w:rsidR="00AA1CFF" w:rsidRPr="004E0728" w:rsidRDefault="008A6DDE" w:rsidP="006843D1">
      <w:pPr>
        <w:pStyle w:val="Programskikod"/>
        <w:rPr>
          <w:lang w:val="en-US"/>
        </w:rPr>
      </w:pPr>
      <w:r w:rsidRPr="00963622">
        <w:t xml:space="preserve">$ </w:t>
      </w:r>
      <w:r w:rsidR="001420B6">
        <w:t>./z1</w:t>
      </w:r>
      <w:r w:rsidR="00974095">
        <w:t xml:space="preserve"> </w:t>
      </w:r>
      <w:r w:rsidR="00974095" w:rsidRPr="00974095">
        <w:rPr>
          <w:lang w:val="en-US"/>
        </w:rPr>
        <w:t>1000000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---------------------Sequential execution---------------------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lastRenderedPageBreak/>
        <w:t>Before for loop, factor = 0.000000.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After for loop, factor = -1.000000.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With n = 1000000 terms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Our estimate of pi = 3.14159165358977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Ref estimate of pi = 3.14159265358979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----------------------Parallel execution----------------------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Before for loop, factor = 0.000000.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After for loop, factor = -1.000000.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With n = 1000000 terms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Our estimate of pi = 3.14159131050110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   Ref estimate of pi = 3.14159265358979</w:t>
      </w:r>
    </w:p>
    <w:p w:rsidR="001420B6" w:rsidRPr="001420B6" w:rsidRDefault="001420B6" w:rsidP="001420B6">
      <w:pPr>
        <w:pStyle w:val="Programskikod"/>
        <w:rPr>
          <w:lang w:val="en-US"/>
        </w:rPr>
      </w:pP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Sequential elapsed time: 0.003195s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Parallel elapsed time: 0.000626s</w:t>
      </w:r>
    </w:p>
    <w:p w:rsidR="001420B6" w:rsidRPr="001420B6" w:rsidRDefault="001420B6" w:rsidP="001420B6">
      <w:pPr>
        <w:pStyle w:val="Programskikod"/>
        <w:rPr>
          <w:lang w:val="en-US"/>
        </w:rPr>
      </w:pPr>
      <w:r w:rsidRPr="001420B6">
        <w:rPr>
          <w:lang w:val="en-US"/>
        </w:rPr>
        <w:t>Test PASSED</w:t>
      </w:r>
    </w:p>
    <w:p w:rsidR="001420B6" w:rsidRDefault="001420B6" w:rsidP="001420B6">
      <w:pPr>
        <w:pStyle w:val="Programskikod"/>
        <w:rPr>
          <w:lang w:val="en-US"/>
        </w:rPr>
      </w:pPr>
    </w:p>
    <w:p w:rsidR="006834A9" w:rsidRPr="006834A9" w:rsidRDefault="006834A9" w:rsidP="006834A9">
      <w:pPr>
        <w:pStyle w:val="Programskikod"/>
        <w:rPr>
          <w:lang w:val="en-US"/>
        </w:rPr>
      </w:pPr>
      <w:r w:rsidRPr="006834A9">
        <w:t xml:space="preserve">$ ./z1 </w:t>
      </w:r>
      <w:r w:rsidR="001D0704" w:rsidRPr="001D0704">
        <w:rPr>
          <w:lang w:val="en-US"/>
        </w:rPr>
        <w:t>10000000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---------------------Sequential execution---------------------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Before for loop, factor = 0.000000.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After for loop, factor = -1.000000.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With n = 10000000 terms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Our estimate of pi = 3.14159255358979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Ref estimate of pi = 3.14159265358979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----------------------Parallel execution----------------------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Before for loop, factor = 0.000000.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After for loop, factor = -1.000000.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With n = 10000000 terms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Our estimate of pi = 3.14159221098971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   Ref estimate of pi = 3.14159265358979</w:t>
      </w:r>
    </w:p>
    <w:p w:rsidR="00D11C2C" w:rsidRPr="00D11C2C" w:rsidRDefault="00D11C2C" w:rsidP="00D11C2C">
      <w:pPr>
        <w:pStyle w:val="Programskikod"/>
        <w:rPr>
          <w:lang w:val="en-US"/>
        </w:rPr>
      </w:pP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Sequential elapsed time: 0.031884s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Parallel elapsed time: 0.000737s</w:t>
      </w:r>
    </w:p>
    <w:p w:rsidR="00D11C2C" w:rsidRPr="00D11C2C" w:rsidRDefault="00D11C2C" w:rsidP="00D11C2C">
      <w:pPr>
        <w:pStyle w:val="Programskikod"/>
        <w:rPr>
          <w:lang w:val="en-US"/>
        </w:rPr>
      </w:pPr>
      <w:r w:rsidRPr="00D11C2C">
        <w:rPr>
          <w:lang w:val="en-US"/>
        </w:rPr>
        <w:t>Test PASSED</w:t>
      </w:r>
    </w:p>
    <w:p w:rsidR="00D11C2C" w:rsidRDefault="00D11C2C" w:rsidP="00D11C2C">
      <w:pPr>
        <w:pStyle w:val="Programskikod"/>
        <w:rPr>
          <w:lang w:val="en-US"/>
        </w:rPr>
      </w:pPr>
    </w:p>
    <w:p w:rsidR="00BA585E" w:rsidRDefault="00801438" w:rsidP="00D11C2C">
      <w:pPr>
        <w:pStyle w:val="Programskikod"/>
        <w:rPr>
          <w:lang w:val="en-US"/>
        </w:rPr>
      </w:pPr>
      <w:proofErr w:type="gramStart"/>
      <w:r>
        <w:rPr>
          <w:lang w:val="en-US"/>
        </w:rPr>
        <w:t xml:space="preserve">$ </w:t>
      </w:r>
      <w:r w:rsidR="00BA585E">
        <w:rPr>
          <w:lang w:val="en-US"/>
        </w:rPr>
        <w:t>./</w:t>
      </w:r>
      <w:proofErr w:type="gramEnd"/>
      <w:r w:rsidR="00BA585E">
        <w:rPr>
          <w:lang w:val="en-US"/>
        </w:rPr>
        <w:t xml:space="preserve">z1 </w:t>
      </w:r>
      <w:r w:rsidR="000D2425" w:rsidRPr="000D2425">
        <w:rPr>
          <w:lang w:val="en-US"/>
        </w:rPr>
        <w:t>100000000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---------------------Sequential execution---------------------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Before for loop, factor = 0.000000.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After for loop, factor = -1.000000.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lastRenderedPageBreak/>
        <w:t>With n = 100000000 terms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Our estimate of pi = 3.14159264358933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Ref estimate of pi = 3.14159265358979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----------------------Parallel execution----------------------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Before for loop, factor = 0.000000.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After for loop, factor = -1.000000.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With n = 100000000 terms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Our estimate of pi = 3.14159234669756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   Ref estimate of pi = 3.14159265358979</w:t>
      </w:r>
    </w:p>
    <w:p w:rsidR="00BA585E" w:rsidRPr="00BA585E" w:rsidRDefault="00BA585E" w:rsidP="00BA585E">
      <w:pPr>
        <w:pStyle w:val="Programskikod"/>
        <w:rPr>
          <w:lang w:val="en-US"/>
        </w:rPr>
      </w:pP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Sequential elapsed time: 0.318430s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Parallel elapsed time: 0.002021s</w:t>
      </w:r>
    </w:p>
    <w:p w:rsidR="00BA585E" w:rsidRPr="00BA585E" w:rsidRDefault="00BA585E" w:rsidP="00BA585E">
      <w:pPr>
        <w:pStyle w:val="Programskikod"/>
        <w:rPr>
          <w:lang w:val="en-US"/>
        </w:rPr>
      </w:pPr>
      <w:r w:rsidRPr="00BA585E">
        <w:rPr>
          <w:lang w:val="en-US"/>
        </w:rPr>
        <w:t>Test PASSED</w:t>
      </w:r>
    </w:p>
    <w:p w:rsidR="00BA585E" w:rsidRDefault="00BA585E" w:rsidP="00BA585E">
      <w:pPr>
        <w:pStyle w:val="Programskikod"/>
        <w:rPr>
          <w:lang w:val="en-US"/>
        </w:rPr>
      </w:pPr>
    </w:p>
    <w:p w:rsidR="00437F31" w:rsidRDefault="00CA29A1" w:rsidP="00BA585E">
      <w:pPr>
        <w:pStyle w:val="Programskikod"/>
        <w:rPr>
          <w:lang w:val="en-US"/>
        </w:rPr>
      </w:pPr>
      <w:proofErr w:type="gramStart"/>
      <w:r>
        <w:rPr>
          <w:lang w:val="en-US"/>
        </w:rPr>
        <w:t xml:space="preserve">$ </w:t>
      </w:r>
      <w:r w:rsidR="00437F31">
        <w:rPr>
          <w:lang w:val="en-US"/>
        </w:rPr>
        <w:t>./</w:t>
      </w:r>
      <w:proofErr w:type="gramEnd"/>
      <w:r w:rsidR="00437F31">
        <w:rPr>
          <w:lang w:val="en-US"/>
        </w:rPr>
        <w:t xml:space="preserve">z1 </w:t>
      </w:r>
      <w:r w:rsidR="00DF4F2A" w:rsidRPr="00DF4F2A">
        <w:rPr>
          <w:lang w:val="en-US"/>
        </w:rPr>
        <w:t>1000000000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---------------------Sequential execution---------------------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Before for loop, factor = 0.000000.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After for loop, factor = -1.000000.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With n = 1000000000 terms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Our estimate of pi = 3.14159265258805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Ref estimate of pi = 3.14159265358979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----------------------Parallel execution----------------------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Before for loop, factor = 0.000000.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After for loop, factor = -1.000000.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With n = 1000000000 terms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Our estimate of pi = 3.14159234669756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   Ref estimate of pi = 3.14159265358979</w:t>
      </w:r>
    </w:p>
    <w:p w:rsidR="00EE081A" w:rsidRPr="00EE081A" w:rsidRDefault="00EE081A" w:rsidP="00EE081A">
      <w:pPr>
        <w:pStyle w:val="Programskikod"/>
        <w:rPr>
          <w:lang w:val="en-US"/>
        </w:rPr>
      </w:pP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Sequential elapsed time: 3.183109s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Parallel elapsed time: 0.013406s</w:t>
      </w:r>
    </w:p>
    <w:p w:rsidR="00EE081A" w:rsidRPr="00EE081A" w:rsidRDefault="00EE081A" w:rsidP="00EE081A">
      <w:pPr>
        <w:pStyle w:val="Programskikod"/>
        <w:rPr>
          <w:lang w:val="en-US"/>
        </w:rPr>
      </w:pPr>
      <w:r w:rsidRPr="00EE081A">
        <w:rPr>
          <w:lang w:val="en-US"/>
        </w:rPr>
        <w:t>Test PASSED</w:t>
      </w:r>
    </w:p>
    <w:p w:rsidR="00EE081A" w:rsidRPr="00EE081A" w:rsidRDefault="00EE081A" w:rsidP="00EE081A">
      <w:pPr>
        <w:pStyle w:val="Programskikod"/>
        <w:rPr>
          <w:lang w:val="en-US"/>
        </w:rPr>
      </w:pPr>
    </w:p>
    <w:p w:rsidR="00F60733" w:rsidRPr="00BA585E" w:rsidRDefault="00B13FF4" w:rsidP="00BA585E">
      <w:pPr>
        <w:pStyle w:val="Programskikod"/>
        <w:rPr>
          <w:lang w:val="en-US"/>
        </w:rPr>
      </w:pPr>
      <w:proofErr w:type="gramStart"/>
      <w:r>
        <w:rPr>
          <w:lang w:val="en-US"/>
        </w:rPr>
        <w:t>$</w:t>
      </w:r>
      <w:r w:rsidR="00781106">
        <w:rPr>
          <w:lang w:val="en-US"/>
        </w:rPr>
        <w:t xml:space="preserve"> </w:t>
      </w:r>
      <w:r w:rsidR="00E614A6">
        <w:rPr>
          <w:lang w:val="en-US"/>
        </w:rPr>
        <w:t>./</w:t>
      </w:r>
      <w:proofErr w:type="gramEnd"/>
      <w:r w:rsidR="00776F4A">
        <w:rPr>
          <w:lang w:val="en-US"/>
        </w:rPr>
        <w:t xml:space="preserve">z1 </w:t>
      </w:r>
      <w:r w:rsidR="00776F4A" w:rsidRPr="00776F4A">
        <w:rPr>
          <w:lang w:val="en-US"/>
        </w:rPr>
        <w:t>10000000000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---------------------Sequential execution---------------------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Before for loop, factor = 0.000000.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After for loop, factor = -1.000000.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With n = 10000000000 terms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Our estimate of pi = 3.14159265348835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Ref estimate of pi = 3.14159265358979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lastRenderedPageBreak/>
        <w:t>----------------------Parallel execution----------------------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Before for loop, factor = 0.000000.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After for loop, factor = -1.000000.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With n = 10000000000 terms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Our estimate of pi = 3.14159234669756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   Ref estimate of pi = 3.14159265358979</w:t>
      </w:r>
    </w:p>
    <w:p w:rsidR="0038027D" w:rsidRPr="0038027D" w:rsidRDefault="0038027D" w:rsidP="0038027D">
      <w:pPr>
        <w:pStyle w:val="Programskikod"/>
        <w:rPr>
          <w:lang w:val="en-US"/>
        </w:rPr>
      </w:pP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Sequential elapsed time: 31.834623s</w:t>
      </w:r>
    </w:p>
    <w:p w:rsidR="0038027D" w:rsidRPr="0038027D" w:rsidRDefault="0038027D" w:rsidP="0038027D">
      <w:pPr>
        <w:pStyle w:val="Programskikod"/>
        <w:rPr>
          <w:lang w:val="en-US"/>
        </w:rPr>
      </w:pPr>
      <w:r w:rsidRPr="0038027D">
        <w:rPr>
          <w:lang w:val="en-US"/>
        </w:rPr>
        <w:t>Parallel elapsed time: 0.129242s</w:t>
      </w:r>
    </w:p>
    <w:p w:rsidR="00BA585E" w:rsidRPr="00D11C2C" w:rsidRDefault="0038027D" w:rsidP="00D11C2C">
      <w:pPr>
        <w:pStyle w:val="Programskikod"/>
        <w:rPr>
          <w:lang w:val="en-US"/>
        </w:rPr>
      </w:pPr>
      <w:r w:rsidRPr="0038027D">
        <w:rPr>
          <w:lang w:val="en-US"/>
        </w:rPr>
        <w:t>Test PASSED</w:t>
      </w:r>
    </w:p>
    <w:p w:rsidR="00AA1CFF" w:rsidRPr="00963622" w:rsidRDefault="00AA1CFF" w:rsidP="005B7DC8">
      <w:pPr>
        <w:pStyle w:val="Programskikod"/>
      </w:pPr>
    </w:p>
    <w:p w:rsidR="005B7DC8" w:rsidRPr="00963622" w:rsidRDefault="005B7DC8" w:rsidP="005B7DC8">
      <w:pPr>
        <w:pStyle w:val="Oznakaslike"/>
      </w:pPr>
      <w:r w:rsidRPr="00963622">
        <w:t>Listing 1.</w:t>
      </w:r>
      <w:r w:rsidR="004B210A" w:rsidRPr="00963622">
        <w:t xml:space="preserve"> </w:t>
      </w:r>
      <w:r w:rsidR="00D21C07" w:rsidRPr="00963622">
        <w:t>Logovi izvršavanja</w:t>
      </w:r>
      <w:r w:rsidR="004B210A" w:rsidRPr="00963622">
        <w:t xml:space="preserve"> računanja pi</w:t>
      </w:r>
    </w:p>
    <w:p w:rsidR="008C6536" w:rsidRPr="00963622" w:rsidRDefault="00BB210B" w:rsidP="00BB210B">
      <w:pPr>
        <w:pStyle w:val="IIInivonaslova-Odeljak"/>
      </w:pPr>
      <w:bookmarkStart w:id="9" w:name="_Toc62207709"/>
      <w:r w:rsidRPr="00963622">
        <w:t>Grafici ubrzanja</w:t>
      </w:r>
      <w:bookmarkEnd w:id="9"/>
    </w:p>
    <w:p w:rsidR="005B7DC8" w:rsidRPr="00963622" w:rsidRDefault="005B7DC8" w:rsidP="005B7DC8">
      <w:pPr>
        <w:pStyle w:val="Osnovnitekst"/>
      </w:pPr>
      <w:r w:rsidRPr="00963622">
        <w:t>U okviru ove sekcije su dati grafici ubrzanja u odnosu na sekvencijalnu implementaciju.</w:t>
      </w:r>
    </w:p>
    <w:p w:rsidR="00FD52EC" w:rsidRPr="00963622" w:rsidRDefault="00255C0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201919" cy="3901440"/>
            <wp:effectExtent l="19050" t="0" r="0" b="0"/>
            <wp:docPr id="5" name="Picture 4" descr="pi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speedup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73" cy="39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C8" w:rsidRPr="00963622" w:rsidRDefault="00FD52EC" w:rsidP="00FD52EC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1. Grafik zavisnosti ubrzanja </w:t>
      </w:r>
      <w:bookmarkEnd w:id="1"/>
      <w:r w:rsidR="004B210A" w:rsidRPr="00963622">
        <w:rPr>
          <w:noProof/>
        </w:rPr>
        <w:t>za različite argumente pokretanja</w:t>
      </w:r>
    </w:p>
    <w:p w:rsidR="008E4C5D" w:rsidRPr="00963622" w:rsidRDefault="008E4C5D" w:rsidP="008E4C5D">
      <w:pPr>
        <w:pStyle w:val="IIInivonaslova-Odeljak"/>
      </w:pPr>
      <w:bookmarkStart w:id="10" w:name="_Toc62207710"/>
      <w:r w:rsidRPr="00963622">
        <w:lastRenderedPageBreak/>
        <w:t>Diskusija dobijenih rezultata</w:t>
      </w:r>
      <w:bookmarkEnd w:id="10"/>
    </w:p>
    <w:p w:rsidR="000B12DB" w:rsidRPr="00020F75" w:rsidRDefault="00B13026" w:rsidP="00BE749E">
      <w:pPr>
        <w:pStyle w:val="Osnovnitekst"/>
      </w:pPr>
      <w:r w:rsidRPr="00963622">
        <w:t xml:space="preserve">Paralelizacija na </w:t>
      </w:r>
      <w:r w:rsidR="00EA7BAC">
        <w:t>GPU</w:t>
      </w:r>
      <w:r w:rsidRPr="00963622">
        <w:t xml:space="preserve"> niti</w:t>
      </w:r>
      <w:r w:rsidR="00EA7BAC">
        <w:t>ma</w:t>
      </w:r>
      <w:r w:rsidRPr="00963622">
        <w:t xml:space="preserve"> je donela </w:t>
      </w:r>
      <w:r w:rsidR="00EA7BAC">
        <w:t xml:space="preserve">značajno </w:t>
      </w:r>
      <w:r w:rsidRPr="00963622">
        <w:t>ubrzanje</w:t>
      </w:r>
      <w:r w:rsidR="00EA7BAC">
        <w:t>.</w:t>
      </w:r>
      <w:r w:rsidRPr="00963622">
        <w:t xml:space="preserve"> </w:t>
      </w:r>
      <w:r w:rsidR="00EA7BAC">
        <w:t>Z</w:t>
      </w:r>
      <w:r w:rsidRPr="00963622">
        <w:t xml:space="preserve">a posao koji je dovoljno veliki – ovo ubrzanje </w:t>
      </w:r>
      <w:r w:rsidR="00EA7BAC">
        <w:t>dostiže skoro 250 puta kada</w:t>
      </w:r>
      <w:r w:rsidRPr="00963622">
        <w:t xml:space="preserve"> imamo </w:t>
      </w:r>
      <w:r w:rsidR="00EA7BAC">
        <w:t>test primer sa najvećim brojem iteracija</w:t>
      </w:r>
      <w:r w:rsidRPr="00963622">
        <w:t xml:space="preserve"> petlje</w:t>
      </w:r>
      <w:r w:rsidR="008E4C5D" w:rsidRPr="00963622">
        <w:t>.</w:t>
      </w:r>
      <w:r w:rsidRPr="00963622">
        <w:t xml:space="preserve"> Program je embarrassingly parallel i svaka nit dobija određen</w:t>
      </w:r>
      <w:r w:rsidR="00EA7BAC">
        <w:t>i chunk iteracija za računanje.</w:t>
      </w:r>
    </w:p>
    <w:p w:rsidR="000B12DB" w:rsidRPr="00963622" w:rsidRDefault="000B12DB" w:rsidP="000B12DB">
      <w:pPr>
        <w:pStyle w:val="Inivonaslova-Poglavlje"/>
      </w:pPr>
      <w:bookmarkStart w:id="11" w:name="_Toc62207711"/>
      <w:r w:rsidRPr="00963622">
        <w:lastRenderedPageBreak/>
        <w:t xml:space="preserve">Problem </w:t>
      </w:r>
      <w:r w:rsidR="00320DC4">
        <w:t>2</w:t>
      </w:r>
      <w:r w:rsidRPr="00963622">
        <w:t xml:space="preserve"> – </w:t>
      </w:r>
      <w:r w:rsidR="00CA6E95" w:rsidRPr="00963622">
        <w:rPr>
          <w:i/>
        </w:rPr>
        <w:t>Needleman-Wunsch</w:t>
      </w:r>
      <w:r w:rsidR="00CA6E95" w:rsidRPr="00963622">
        <w:t xml:space="preserve"> algoritam</w:t>
      </w:r>
      <w:bookmarkEnd w:id="11"/>
    </w:p>
    <w:p w:rsidR="000B12DB" w:rsidRPr="00963622" w:rsidRDefault="000B12DB" w:rsidP="000B12DB">
      <w:pPr>
        <w:pStyle w:val="IInivonaslova-Potpoglavlje"/>
      </w:pPr>
      <w:bookmarkStart w:id="12" w:name="_Toc62207712"/>
      <w:r w:rsidRPr="00963622">
        <w:t>Tekst problema</w:t>
      </w:r>
      <w:bookmarkEnd w:id="12"/>
    </w:p>
    <w:p w:rsidR="000B12DB" w:rsidRPr="00963622" w:rsidRDefault="00477E85" w:rsidP="000B12DB">
      <w:pPr>
        <w:pStyle w:val="Osnovnitekst"/>
      </w:pPr>
      <w:r w:rsidRPr="00963622">
        <w:t xml:space="preserve">Paralelizovati program koji vrši poravnavanje bioloških sekvenci korišćenjem </w:t>
      </w:r>
      <w:r w:rsidRPr="00963622">
        <w:rPr>
          <w:i/>
        </w:rPr>
        <w:t>Needleman-Wunsch</w:t>
      </w:r>
      <w:r w:rsidRPr="00963622">
        <w:t xml:space="preserve"> algoritma. Algoritam predstavlja primenu koncepta dinamičkog programiranja za globalno poravnavanje dve sekvence nukleotida ili aminokiselina (više o algoritmu na adresi: </w:t>
      </w:r>
      <w:hyperlink r:id="rId13" w:history="1">
        <w:r w:rsidRPr="00963622">
          <w:rPr>
            <w:rStyle w:val="Hyperlink"/>
          </w:rPr>
          <w:t>https://en.wikipedia.org/wiki/Needleman%E2%80%93Wunsch_algorithm</w:t>
        </w:r>
      </w:hyperlink>
      <w:r w:rsidRPr="00963622">
        <w:t xml:space="preserve">). Program se nalazi u datoteci </w:t>
      </w:r>
      <w:r w:rsidRPr="00963622">
        <w:rPr>
          <w:b/>
        </w:rPr>
        <w:t>needle.c</w:t>
      </w:r>
      <w:r w:rsidRPr="00963622">
        <w:t xml:space="preserve"> u arhivi koja je priložena uz ovaj dokument.</w:t>
      </w:r>
      <w:r w:rsidRPr="00492D89">
        <w:t xml:space="preserve"> </w:t>
      </w:r>
      <w:r w:rsidR="00492D89" w:rsidRPr="00492D89">
        <w:t>Obratiti pažnju na mogućnost korišćenja deljene memorije radi ubrzavanja pristupa podacima. Koristiti 2D organizaciju jezgra, ukoliko je moguće.</w:t>
      </w:r>
      <w:r w:rsidR="00492D89">
        <w:rPr>
          <w:lang w:val="en-GB"/>
        </w:rPr>
        <w:t xml:space="preserve"> </w:t>
      </w:r>
      <w:r w:rsidRPr="00963622">
        <w:t xml:space="preserve">Program testirati sa parametrima koji su dati u datoteci </w:t>
      </w:r>
      <w:r w:rsidRPr="00963622">
        <w:rPr>
          <w:b/>
        </w:rPr>
        <w:t>run</w:t>
      </w:r>
      <w:r w:rsidR="00492D89">
        <w:t>.</w:t>
      </w:r>
    </w:p>
    <w:p w:rsidR="000B12DB" w:rsidRPr="00963622" w:rsidRDefault="000B12DB" w:rsidP="000B12DB">
      <w:pPr>
        <w:pStyle w:val="IInivonaslova-Potpoglavlje"/>
      </w:pPr>
      <w:bookmarkStart w:id="13" w:name="_Toc62207713"/>
      <w:r w:rsidRPr="00963622">
        <w:t>Delovi koje treba paralelizovati</w:t>
      </w:r>
      <w:bookmarkEnd w:id="13"/>
    </w:p>
    <w:p w:rsidR="000B12DB" w:rsidRPr="00963622" w:rsidRDefault="000B12DB" w:rsidP="000B12DB">
      <w:pPr>
        <w:pStyle w:val="IIInivonaslova-Odeljak"/>
      </w:pPr>
      <w:bookmarkStart w:id="14" w:name="_Toc62207714"/>
      <w:r w:rsidRPr="00963622">
        <w:t>Diskusija</w:t>
      </w:r>
      <w:bookmarkEnd w:id="14"/>
      <w:r w:rsidRPr="00963622">
        <w:t xml:space="preserve"> </w:t>
      </w:r>
    </w:p>
    <w:p w:rsidR="000B12DB" w:rsidRPr="00963622" w:rsidRDefault="002C2320" w:rsidP="000B12DB">
      <w:pPr>
        <w:pStyle w:val="Osnovnitekst"/>
      </w:pPr>
      <w:r w:rsidRPr="00963622">
        <w:t xml:space="preserve">Usled zavisnosti po podacima preko granica iteracija for petlji koje rade obradu matrice (for petlje su do-across tipa), nemoguće je paralelizovati spoljašnje petlje obrade, slično tome ni obrade dve trougaone matrice koje čine matricu koja se obrađuje se ne mogu raditi u paraleli. </w:t>
      </w:r>
      <w:r w:rsidR="00304284" w:rsidRPr="00963622">
        <w:t>Uočeno je da unutrašnje petlje obrade trouganih delova matrice rade iteriranje po dijagonalama matrice, a da svaki element na dijagonali ima nezavisnu obradu od ostalih. Ove dve unutrašnje pe</w:t>
      </w:r>
      <w:r w:rsidR="00F50069" w:rsidRPr="00963622">
        <w:t>tlje su zbog toga paralelizovane</w:t>
      </w:r>
      <w:r w:rsidR="00304284" w:rsidRPr="00963622">
        <w:t>.</w:t>
      </w:r>
      <w:r w:rsidR="005974F5">
        <w:t xml:space="preserve"> Osim toga, i deo inicijalizacije je paralelizovan kako bi se smanjili režijski troškovi kopiranja sa CPU na GPU.</w:t>
      </w:r>
      <w:r w:rsidR="009D2B0D" w:rsidRPr="00963622">
        <w:t xml:space="preserve"> Kako TRACEBACK deo programa radi sekvencijalnu pretragu sa zavisnostima od prošle iteracije, ovaj deo programa mora ostati sekvencijalan zbog korektnosti izvršavanja.</w:t>
      </w:r>
    </w:p>
    <w:p w:rsidR="000B12DB" w:rsidRPr="00963622" w:rsidRDefault="000B12DB" w:rsidP="000B12DB">
      <w:pPr>
        <w:pStyle w:val="IIInivonaslova-Odeljak"/>
      </w:pPr>
      <w:bookmarkStart w:id="15" w:name="_Toc62207715"/>
      <w:r w:rsidRPr="00963622">
        <w:t>Način paralelizacije</w:t>
      </w:r>
      <w:bookmarkEnd w:id="15"/>
    </w:p>
    <w:p w:rsidR="000B12DB" w:rsidRPr="00EA6CA2" w:rsidRDefault="00EA6CA2" w:rsidP="000B12DB">
      <w:pPr>
        <w:pStyle w:val="Osnovnitekst"/>
        <w:rPr>
          <w:lang/>
        </w:rPr>
      </w:pPr>
      <w:r>
        <w:rPr>
          <w:lang/>
        </w:rPr>
        <w:t xml:space="preserve">Paralelizovane su </w:t>
      </w:r>
      <w:r w:rsidRPr="00EA6CA2">
        <w:rPr>
          <w:lang/>
        </w:rPr>
        <w:t>unutrašnje petlje obrade trouganih delova matrice</w:t>
      </w:r>
      <w:r>
        <w:rPr>
          <w:lang/>
        </w:rPr>
        <w:t xml:space="preserve"> tako što svaka nit obrađuj jedan element. Primećeno je da se određenim elementim pristupa više puta u globalnoj memoriji, pa je urađen njihov </w:t>
      </w:r>
      <w:r w:rsidRPr="00EA6CA2">
        <w:rPr>
          <w:i/>
          <w:lang/>
        </w:rPr>
        <w:t>prefetching</w:t>
      </w:r>
      <w:r>
        <w:rPr>
          <w:lang/>
        </w:rPr>
        <w:t xml:space="preserve"> u deljenu memoriju. Osim ovoga, primećeno je da se kopiranje </w:t>
      </w:r>
      <w:r w:rsidRPr="00EA6CA2">
        <w:rPr>
          <w:i/>
          <w:lang/>
        </w:rPr>
        <w:t>reference</w:t>
      </w:r>
      <w:r>
        <w:rPr>
          <w:i/>
          <w:lang/>
        </w:rPr>
        <w:t xml:space="preserve"> </w:t>
      </w:r>
      <w:r>
        <w:rPr>
          <w:lang/>
        </w:rPr>
        <w:t xml:space="preserve">niza sa GPU na CPU može raditi nezavisno od obrade trougaonih matrica, pa je ovaj deo posla izdvojen u odvojen </w:t>
      </w:r>
      <w:r w:rsidRPr="00EA6CA2">
        <w:rPr>
          <w:i/>
          <w:lang/>
        </w:rPr>
        <w:t>stream</w:t>
      </w:r>
      <w:r>
        <w:rPr>
          <w:lang/>
        </w:rPr>
        <w:t xml:space="preserve"> i poslat na kopiranje DMA modulom GPU kartice, čime se paralelizuje kopiranje podataka i obrada.</w:t>
      </w:r>
    </w:p>
    <w:p w:rsidR="000B12DB" w:rsidRPr="00963622" w:rsidRDefault="000B12DB" w:rsidP="000B12DB">
      <w:pPr>
        <w:pStyle w:val="IInivonaslova-Potpoglavlje"/>
      </w:pPr>
      <w:bookmarkStart w:id="16" w:name="_Toc62207716"/>
      <w:r w:rsidRPr="00963622">
        <w:lastRenderedPageBreak/>
        <w:t>Rezultati</w:t>
      </w:r>
      <w:bookmarkEnd w:id="16"/>
    </w:p>
    <w:p w:rsidR="000B12DB" w:rsidRPr="00963622" w:rsidRDefault="00AB5D95" w:rsidP="000B12DB">
      <w:pPr>
        <w:pStyle w:val="Osnovnitekst"/>
      </w:pPr>
      <w:r w:rsidRPr="00963622">
        <w:t xml:space="preserve">Paralelizacijom ovog programa se dobija ubrzanje koje </w:t>
      </w:r>
      <w:r w:rsidR="007B1E9A">
        <w:t>je prikazano na grafiku (Slika 2</w:t>
      </w:r>
      <w:r w:rsidRPr="00963622">
        <w:t>)</w:t>
      </w:r>
      <w:r w:rsidR="000B12DB" w:rsidRPr="00963622">
        <w:t>.</w:t>
      </w:r>
    </w:p>
    <w:p w:rsidR="000B12DB" w:rsidRPr="00963622" w:rsidRDefault="000B12DB" w:rsidP="000B12DB">
      <w:pPr>
        <w:pStyle w:val="IIInivonaslova-Odeljak"/>
      </w:pPr>
      <w:bookmarkStart w:id="17" w:name="_Toc62207717"/>
      <w:r w:rsidRPr="00963622">
        <w:t>Logovi izvršavanja</w:t>
      </w:r>
      <w:bookmarkEnd w:id="17"/>
    </w:p>
    <w:p w:rsidR="000B12DB" w:rsidRPr="00963622" w:rsidRDefault="000B12DB" w:rsidP="000B12DB">
      <w:pPr>
        <w:pStyle w:val="Osnovnitekst"/>
      </w:pPr>
      <w:r w:rsidRPr="00963622">
        <w:t>Ovde su dati logovi izvršavanja za definisane test primere.</w:t>
      </w:r>
    </w:p>
    <w:p w:rsidR="000B12DB" w:rsidRPr="00963622" w:rsidRDefault="000B12DB" w:rsidP="000B12DB">
      <w:pPr>
        <w:pStyle w:val="Osnovnitekst"/>
      </w:pPr>
    </w:p>
    <w:p w:rsidR="00F50069" w:rsidRDefault="008350F5" w:rsidP="004A3481">
      <w:pPr>
        <w:pStyle w:val="Programskikod"/>
      </w:pPr>
      <w:r w:rsidRPr="00963622">
        <w:t>$</w:t>
      </w:r>
      <w:r w:rsidR="000A668A" w:rsidRPr="00963622">
        <w:t xml:space="preserve"> </w:t>
      </w:r>
      <w:r w:rsidR="00824229">
        <w:t>./z2</w:t>
      </w:r>
      <w:r w:rsidR="00FC0DBB">
        <w:t xml:space="preserve"> </w:t>
      </w:r>
      <w:r w:rsidR="00FC0DBB" w:rsidRPr="00FC0DBB">
        <w:t>2048 10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0.218328s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0.074034s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EB44C4">
        <w:rPr>
          <w:lang w:val="en-US"/>
        </w:rPr>
        <w:t xml:space="preserve"> </w:t>
      </w:r>
      <w:r w:rsidR="00EB44C4" w:rsidRPr="00EB44C4">
        <w:rPr>
          <w:lang w:val="en-US"/>
        </w:rPr>
        <w:t>6144 10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1.993039s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0.357515s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DA065E">
        <w:rPr>
          <w:lang w:val="en-US"/>
        </w:rPr>
        <w:t xml:space="preserve"> </w:t>
      </w:r>
      <w:r w:rsidR="00DA065E" w:rsidRPr="00DA065E">
        <w:rPr>
          <w:lang w:val="en-US"/>
        </w:rPr>
        <w:t>16384 10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lastRenderedPageBreak/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14.725623s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1.706326s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Default="00824229" w:rsidP="004A3481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z2</w:t>
      </w:r>
      <w:r w:rsidR="003164E1">
        <w:rPr>
          <w:lang w:val="en-US"/>
        </w:rPr>
        <w:t xml:space="preserve"> </w:t>
      </w:r>
      <w:r w:rsidR="003164E1" w:rsidRPr="003164E1">
        <w:rPr>
          <w:lang w:val="en-US"/>
        </w:rPr>
        <w:t>22528 10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---------------------Sequential execution---------------------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----------------------Parallel execution----------------------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Start Needleman-</w:t>
      </w:r>
      <w:proofErr w:type="spellStart"/>
      <w:r w:rsidRPr="00824229">
        <w:rPr>
          <w:lang w:val="en-US"/>
        </w:rPr>
        <w:t>Wunsch</w:t>
      </w:r>
      <w:proofErr w:type="spellEnd"/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top-left matrix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Processing bottom-right matrix</w:t>
      </w:r>
    </w:p>
    <w:p w:rsidR="00824229" w:rsidRPr="00824229" w:rsidRDefault="00824229" w:rsidP="00824229">
      <w:pPr>
        <w:pStyle w:val="Programskikod"/>
        <w:rPr>
          <w:lang w:val="en-US"/>
        </w:rPr>
      </w:pP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Sequential elapsed time: 28.038922s</w:t>
      </w:r>
    </w:p>
    <w:p w:rsidR="00824229" w:rsidRPr="00824229" w:rsidRDefault="00824229" w:rsidP="00824229">
      <w:pPr>
        <w:pStyle w:val="Programskikod"/>
        <w:rPr>
          <w:lang w:val="en-US"/>
        </w:rPr>
      </w:pPr>
      <w:r w:rsidRPr="00824229">
        <w:rPr>
          <w:lang w:val="en-US"/>
        </w:rPr>
        <w:t>Parallel elapsed time: 3.455601s</w:t>
      </w:r>
    </w:p>
    <w:p w:rsidR="00824229" w:rsidRPr="00824229" w:rsidRDefault="00824229" w:rsidP="004A3481">
      <w:pPr>
        <w:pStyle w:val="Programskikod"/>
        <w:rPr>
          <w:lang w:val="en-US"/>
        </w:rPr>
      </w:pPr>
      <w:r w:rsidRPr="00824229">
        <w:rPr>
          <w:lang w:val="en-US"/>
        </w:rPr>
        <w:t>Test PASSED</w:t>
      </w:r>
    </w:p>
    <w:p w:rsidR="00275004" w:rsidRPr="00963622" w:rsidRDefault="00275004" w:rsidP="0029154A">
      <w:pPr>
        <w:pStyle w:val="Programskikod"/>
      </w:pPr>
    </w:p>
    <w:p w:rsidR="009233A0" w:rsidRDefault="007B1E9A" w:rsidP="000B12DB">
      <w:pPr>
        <w:pStyle w:val="Oznakaslike"/>
      </w:pPr>
      <w:r>
        <w:t>Listing 2</w:t>
      </w:r>
      <w:r w:rsidR="000B12DB" w:rsidRPr="00963622">
        <w:t xml:space="preserve">. </w:t>
      </w:r>
      <w:r w:rsidR="00306C00" w:rsidRPr="00963622">
        <w:t>Logovi izvršavanja</w:t>
      </w:r>
      <w:r w:rsidR="000B12DB" w:rsidRPr="00963622">
        <w:t xml:space="preserve"> </w:t>
      </w:r>
      <w:r w:rsidR="00306C00" w:rsidRPr="00963622">
        <w:t>Needleman-Wunsch algoritma</w:t>
      </w:r>
    </w:p>
    <w:p w:rsidR="000B12DB" w:rsidRPr="009233A0" w:rsidRDefault="009233A0" w:rsidP="009233A0">
      <w:pPr>
        <w:pStyle w:val="Osnovnitekst"/>
        <w:ind w:firstLine="0"/>
        <w:rPr>
          <w:sz w:val="20"/>
          <w:szCs w:val="20"/>
        </w:rPr>
      </w:pPr>
      <w:r>
        <w:br w:type="page"/>
      </w:r>
    </w:p>
    <w:p w:rsidR="000B12DB" w:rsidRPr="00963622" w:rsidRDefault="000B12DB" w:rsidP="000B12DB">
      <w:pPr>
        <w:pStyle w:val="IIInivonaslova-Odeljak"/>
      </w:pPr>
      <w:bookmarkStart w:id="18" w:name="_Toc62207718"/>
      <w:r w:rsidRPr="00963622">
        <w:lastRenderedPageBreak/>
        <w:t>Grafici ubrzanja</w:t>
      </w:r>
      <w:bookmarkEnd w:id="18"/>
    </w:p>
    <w:p w:rsidR="000B12DB" w:rsidRPr="00963622" w:rsidRDefault="000B12DB" w:rsidP="000B12DB">
      <w:pPr>
        <w:pStyle w:val="Osnovnitekst"/>
      </w:pPr>
      <w:r w:rsidRPr="00963622">
        <w:t>U okviru ove sekcije su dati grafici ubrzanja u odnosu na sekvencijalnu implementaciju.</w:t>
      </w:r>
    </w:p>
    <w:p w:rsidR="000B12DB" w:rsidRPr="00963622" w:rsidRDefault="004A3481" w:rsidP="000B12DB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093970" cy="3820478"/>
            <wp:effectExtent l="19050" t="0" r="0" b="0"/>
            <wp:docPr id="3" name="Picture 2" descr="needle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dle-speedup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556" cy="38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DB" w:rsidRPr="00963622" w:rsidRDefault="000B12DB" w:rsidP="000B12DB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</w:t>
      </w:r>
      <w:r w:rsidR="007B1E9A">
        <w:rPr>
          <w:noProof/>
        </w:rPr>
        <w:t>2</w:t>
      </w:r>
      <w:r w:rsidRPr="00963622">
        <w:rPr>
          <w:noProof/>
        </w:rPr>
        <w:t>. Grafik zavisnosti ubrzanja za različite argumente pokretanja</w:t>
      </w:r>
    </w:p>
    <w:p w:rsidR="000B12DB" w:rsidRPr="00963622" w:rsidRDefault="000B12DB" w:rsidP="000B12DB">
      <w:pPr>
        <w:pStyle w:val="IIInivonaslova-Odeljak"/>
      </w:pPr>
      <w:bookmarkStart w:id="19" w:name="_Toc62207719"/>
      <w:r w:rsidRPr="00963622">
        <w:t>Diskusija dobijenih rezultata</w:t>
      </w:r>
      <w:bookmarkEnd w:id="19"/>
    </w:p>
    <w:p w:rsidR="000B12DB" w:rsidRPr="00963622" w:rsidRDefault="00B75682" w:rsidP="00F34374">
      <w:pPr>
        <w:pStyle w:val="Osnovnitekst"/>
      </w:pPr>
      <w:r w:rsidRPr="00963622">
        <w:t>Problem sam po sebi nije preterano paralelan pošto koristi dinamičko programiranje koje unosi dosta zavisnoti po podacima preko granica iteracija svih petlji</w:t>
      </w:r>
      <w:r w:rsidR="00AA64C0" w:rsidRPr="00963622">
        <w:t>.</w:t>
      </w:r>
      <w:r w:rsidR="00F34374" w:rsidRPr="00963622">
        <w:t xml:space="preserve"> </w:t>
      </w:r>
      <w:r w:rsidR="00EA6CA2">
        <w:t>Sa znatnim povećanjem broja podataka nad kojima se vrši obrada, povećava se deo nad kojim se mora raditi sekvencijalna obrada jer su svi podaci potrebni u TRACEBACK delu, pa se samim tim povećava i sekvencijalni deo aplikacije. Osim toga, zbog ograničenog broj CUDA jezgara</w:t>
      </w:r>
      <w:r w:rsidR="00AA1F3E">
        <w:t xml:space="preserve"> na grafičkoj kartici na kojoj je rađena paralelizacija</w:t>
      </w:r>
      <w:r w:rsidR="00EA6CA2">
        <w:t xml:space="preserve"> koji mogu da rade paralelno, značajnim povećanjem se ne dobija mnogo bolji paralelizam obrade podataka.</w:t>
      </w:r>
    </w:p>
    <w:p w:rsidR="000B12DB" w:rsidRPr="00963622" w:rsidRDefault="000B12DB" w:rsidP="000B12DB">
      <w:pPr>
        <w:pStyle w:val="Inivonaslova-Poglavlje"/>
      </w:pPr>
      <w:bookmarkStart w:id="20" w:name="_Toc62207720"/>
      <w:r w:rsidRPr="00963622">
        <w:lastRenderedPageBreak/>
        <w:t xml:space="preserve">Problem </w:t>
      </w:r>
      <w:r w:rsidR="00936D35">
        <w:t>3</w:t>
      </w:r>
      <w:r w:rsidRPr="00963622">
        <w:t xml:space="preserve"> – </w:t>
      </w:r>
      <w:r w:rsidR="00AD712F" w:rsidRPr="00963622">
        <w:t>Interakcija čvrstih tela (</w:t>
      </w:r>
      <w:r w:rsidR="00AD712F" w:rsidRPr="00963622">
        <w:rPr>
          <w:i/>
        </w:rPr>
        <w:t>n-body</w:t>
      </w:r>
      <w:r w:rsidR="00AD712F" w:rsidRPr="00963622">
        <w:t>)</w:t>
      </w:r>
      <w:bookmarkEnd w:id="20"/>
    </w:p>
    <w:p w:rsidR="000B12DB" w:rsidRPr="00963622" w:rsidRDefault="000B12DB" w:rsidP="000B12DB">
      <w:pPr>
        <w:pStyle w:val="IInivonaslova-Potpoglavlje"/>
      </w:pPr>
      <w:bookmarkStart w:id="21" w:name="_Toc62207721"/>
      <w:r w:rsidRPr="00963622">
        <w:t>Tekst problema</w:t>
      </w:r>
      <w:bookmarkEnd w:id="21"/>
    </w:p>
    <w:p w:rsidR="000B12DB" w:rsidRPr="00963622" w:rsidRDefault="00477E85" w:rsidP="000B12DB">
      <w:pPr>
        <w:pStyle w:val="Osnovnitekst"/>
      </w:pPr>
      <w:r w:rsidRPr="00963622">
        <w:t>Paralelizovati program koji simulira problem interakcije čvrstih tela u dvodimenzionalnom prostoru (</w:t>
      </w:r>
      <w:r w:rsidRPr="00963622">
        <w:rPr>
          <w:i/>
        </w:rPr>
        <w:t>n</w:t>
      </w:r>
      <w:r w:rsidR="00137F03" w:rsidRPr="00963622">
        <w:rPr>
          <w:i/>
        </w:rPr>
        <w:t>-</w:t>
      </w:r>
      <w:r w:rsidRPr="00963622">
        <w:rPr>
          <w:i/>
        </w:rPr>
        <w:t>body</w:t>
      </w:r>
      <w:r w:rsidRPr="00963622">
        <w:t xml:space="preserve"> problem). Tela interaguju putem gravitacione sile na osnovu sopstvene mase, pozicije u prostoru i trenutne brzine. Program se nalazi u direktorijumu </w:t>
      </w:r>
      <w:r w:rsidRPr="00963622">
        <w:rPr>
          <w:b/>
        </w:rPr>
        <w:t>nbody</w:t>
      </w:r>
      <w:r w:rsidRPr="00963622">
        <w:t xml:space="preserve"> u arhivi koja je priložena uz ovaj dokument. Program se sastoji od više datoteka, od kojih je od interesa datoteka </w:t>
      </w:r>
      <w:r w:rsidRPr="00963622">
        <w:rPr>
          <w:b/>
        </w:rPr>
        <w:t>nbody.c</w:t>
      </w:r>
      <w:r w:rsidRPr="00963622">
        <w:t xml:space="preserve">. </w:t>
      </w:r>
      <w:r w:rsidR="00C813AA" w:rsidRPr="008907E0">
        <w:t xml:space="preserve">Analizirati dati kod i obratiti pažnju na način izračunavanja sila i energija. Obratiti pažnju na efikasnost paralelizacije, mogućnost upotrebe deljene memorije i potrebu za redukcijom. </w:t>
      </w:r>
      <w:r w:rsidRPr="00963622">
        <w:t xml:space="preserve"> Verifikaciju paralelizovanog rešenja vršiti nad dobijenim energijama i poslednjem stanju sistema. Način pokretanja programa se nalazi u datoteci </w:t>
      </w:r>
      <w:r w:rsidRPr="00963622">
        <w:rPr>
          <w:b/>
        </w:rPr>
        <w:t>run</w:t>
      </w:r>
      <w:r w:rsidR="008907E0">
        <w:t>.</w:t>
      </w:r>
    </w:p>
    <w:p w:rsidR="000B12DB" w:rsidRPr="00963622" w:rsidRDefault="000B12DB" w:rsidP="000B12DB">
      <w:pPr>
        <w:pStyle w:val="IInivonaslova-Potpoglavlje"/>
      </w:pPr>
      <w:bookmarkStart w:id="22" w:name="_Toc62207722"/>
      <w:r w:rsidRPr="00963622">
        <w:t>Delovi koje treba paralelizovati</w:t>
      </w:r>
      <w:bookmarkEnd w:id="22"/>
    </w:p>
    <w:p w:rsidR="000B12DB" w:rsidRPr="00963622" w:rsidRDefault="000B12DB" w:rsidP="000B12DB">
      <w:pPr>
        <w:pStyle w:val="IIInivonaslova-Odeljak"/>
      </w:pPr>
      <w:bookmarkStart w:id="23" w:name="_Toc62207723"/>
      <w:r w:rsidRPr="00963622">
        <w:t>Diskusija</w:t>
      </w:r>
      <w:bookmarkEnd w:id="23"/>
      <w:r w:rsidRPr="00963622">
        <w:t xml:space="preserve"> </w:t>
      </w:r>
    </w:p>
    <w:p w:rsidR="000B12DB" w:rsidRPr="00963622" w:rsidRDefault="009379BB" w:rsidP="004F5FC8">
      <w:pPr>
        <w:pStyle w:val="Osnovnitekst"/>
      </w:pPr>
      <w:r w:rsidRPr="00963622">
        <w:t>Usled zavisnosti po podacima pr</w:t>
      </w:r>
      <w:r w:rsidR="008759F7" w:rsidRPr="00963622">
        <w:t>eko granica iteracija for petlje koja radi</w:t>
      </w:r>
      <w:r w:rsidRPr="00963622">
        <w:t xml:space="preserve"> </w:t>
      </w:r>
      <w:r w:rsidR="008759F7" w:rsidRPr="00963622">
        <w:t>glavnu</w:t>
      </w:r>
      <w:r w:rsidRPr="00963622">
        <w:t xml:space="preserve"> </w:t>
      </w:r>
      <w:r w:rsidR="008759F7" w:rsidRPr="00963622">
        <w:t>obradu (for petlja</w:t>
      </w:r>
      <w:r w:rsidRPr="00963622">
        <w:t xml:space="preserve"> </w:t>
      </w:r>
      <w:r w:rsidR="008759F7" w:rsidRPr="00963622">
        <w:t>je</w:t>
      </w:r>
      <w:r w:rsidRPr="00963622">
        <w:t xml:space="preserve"> do-across tipa), nemoguće je paralelizovati spoljašnj</w:t>
      </w:r>
      <w:r w:rsidR="008759F7" w:rsidRPr="00963622">
        <w:t>u</w:t>
      </w:r>
      <w:r w:rsidRPr="00963622">
        <w:t xml:space="preserve"> petlj</w:t>
      </w:r>
      <w:r w:rsidR="008759F7" w:rsidRPr="00963622">
        <w:t>u</w:t>
      </w:r>
      <w:r w:rsidR="000F0FC7" w:rsidRPr="00963622">
        <w:t xml:space="preserve"> obrade</w:t>
      </w:r>
      <w:r w:rsidRPr="00963622">
        <w:t>.</w:t>
      </w:r>
      <w:r w:rsidR="001D416D" w:rsidRPr="00963622">
        <w:t xml:space="preserve"> </w:t>
      </w:r>
      <w:r w:rsidR="00A534B1" w:rsidRPr="00963622">
        <w:t>Unutrašnje petlje se mogu paralelizovati uz vođenje računa o sinhronizaciji pristupa promenljivama. Primećeno je da se funkcije Compute_force</w:t>
      </w:r>
      <w:r w:rsidR="008170A6">
        <w:t>, Update_part</w:t>
      </w:r>
      <w:r w:rsidR="00A534B1" w:rsidRPr="00963622">
        <w:t xml:space="preserve"> i </w:t>
      </w:r>
      <w:r w:rsidR="00CD7043" w:rsidRPr="00963622">
        <w:t>Compute_energy mogu paralelizovati uz vođenje računa o redukciji promenljivih</w:t>
      </w:r>
      <w:r w:rsidR="004C4A21" w:rsidRPr="00963622">
        <w:t>, ali se Compute_energy radi samo jednom, pa nije od interesa za paralelizaciju</w:t>
      </w:r>
      <w:r w:rsidR="00CD7043" w:rsidRPr="00963622">
        <w:t>.</w:t>
      </w:r>
    </w:p>
    <w:p w:rsidR="000B12DB" w:rsidRPr="00963622" w:rsidRDefault="000B12DB" w:rsidP="000B12DB">
      <w:pPr>
        <w:pStyle w:val="IIInivonaslova-Odeljak"/>
      </w:pPr>
      <w:bookmarkStart w:id="24" w:name="_Toc62207724"/>
      <w:r w:rsidRPr="00963622">
        <w:t>Način paralelizacije</w:t>
      </w:r>
      <w:bookmarkEnd w:id="24"/>
    </w:p>
    <w:p w:rsidR="000B12DB" w:rsidRPr="00963622" w:rsidRDefault="009217AC" w:rsidP="000B12DB">
      <w:pPr>
        <w:pStyle w:val="Osnovnitekst"/>
      </w:pPr>
      <w:r>
        <w:t xml:space="preserve">Update_part i okružujuća for petlja su trivijalno paralelizovane jer je okružujuća for petlja do-all tipa (nema zavisnosti preko granice iteracija petlje). Compute_force je paralelizovana na način da svaka GPU nit radi računanje sile između dve čestice i da taj rezultat upisuje u globalne promenljive kojima pristupa samo ta nit. Potom se radi odgovarajuća redukcija ovih sila na GPU (ovo je isto trivijalna paralelizacija petlje do-all tipa). Ovaj način pristupa promenljivama dovodi do toga da nema potrebe za sinhroizacijom niti unutar Compute_force jer nema nikakvih </w:t>
      </w:r>
      <w:r w:rsidRPr="009217AC">
        <w:rPr>
          <w:i/>
        </w:rPr>
        <w:t>hazard</w:t>
      </w:r>
      <w:r>
        <w:t>-a pri pristupima memoriji – sve globalne promenljive su logički privatne.</w:t>
      </w:r>
    </w:p>
    <w:p w:rsidR="000B12DB" w:rsidRPr="00963622" w:rsidRDefault="000B12DB" w:rsidP="000B12DB">
      <w:pPr>
        <w:pStyle w:val="IInivonaslova-Potpoglavlje"/>
      </w:pPr>
      <w:bookmarkStart w:id="25" w:name="_Toc62207725"/>
      <w:r w:rsidRPr="00963622">
        <w:lastRenderedPageBreak/>
        <w:t>Rezultati</w:t>
      </w:r>
      <w:bookmarkEnd w:id="25"/>
    </w:p>
    <w:p w:rsidR="000B12DB" w:rsidRPr="00963622" w:rsidRDefault="00634D09" w:rsidP="000B12DB">
      <w:pPr>
        <w:pStyle w:val="Osnovnitekst"/>
      </w:pPr>
      <w:r w:rsidRPr="00963622">
        <w:t xml:space="preserve">Paralelizacijom ovog programa se dobija ubrzanje koje je prikazano na grafiku (Slika </w:t>
      </w:r>
      <w:r w:rsidR="007B1E9A">
        <w:t>3</w:t>
      </w:r>
      <w:r w:rsidRPr="00963622">
        <w:t>) – ovo ubrzanj</w:t>
      </w:r>
      <w:r w:rsidR="005E5316">
        <w:t>e se najbolje vidi u slučaju većeg posla</w:t>
      </w:r>
      <w:r w:rsidR="000B12DB" w:rsidRPr="00963622">
        <w:t>.</w:t>
      </w:r>
    </w:p>
    <w:p w:rsidR="000B12DB" w:rsidRPr="00963622" w:rsidRDefault="000B12DB" w:rsidP="000B12DB">
      <w:pPr>
        <w:pStyle w:val="IIInivonaslova-Odeljak"/>
      </w:pPr>
      <w:bookmarkStart w:id="26" w:name="_Toc62207726"/>
      <w:r w:rsidRPr="00963622">
        <w:t>Logovi izvršavanja</w:t>
      </w:r>
      <w:bookmarkEnd w:id="26"/>
    </w:p>
    <w:p w:rsidR="000B12DB" w:rsidRPr="00963622" w:rsidRDefault="000B12DB" w:rsidP="000B12DB">
      <w:pPr>
        <w:pStyle w:val="Osnovnitekst"/>
      </w:pPr>
      <w:r w:rsidRPr="00963622">
        <w:t>Ovde su dati logovi izvršavanja za definisane test primere.</w:t>
      </w:r>
    </w:p>
    <w:p w:rsidR="000B12DB" w:rsidRPr="00963622" w:rsidRDefault="000B12DB" w:rsidP="000B12DB">
      <w:pPr>
        <w:pStyle w:val="Osnovnitekst"/>
      </w:pPr>
    </w:p>
    <w:p w:rsidR="007A563B" w:rsidRDefault="000C7934" w:rsidP="00677CBD">
      <w:pPr>
        <w:pStyle w:val="Programskikod"/>
      </w:pPr>
      <w:r w:rsidRPr="00963622">
        <w:t xml:space="preserve">$ </w:t>
      </w:r>
      <w:r w:rsidR="002B6D6F">
        <w:t>./z3</w:t>
      </w:r>
      <w:r w:rsidR="00E443BC">
        <w:t xml:space="preserve"> </w:t>
      </w:r>
      <w:r w:rsidR="00E443BC" w:rsidRPr="00E443BC">
        <w:t>100 500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-6.985593e+36, KE = 2.250000e+35, Total Energy = -6.760593e+36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-7.035612e+36, KE = 1.304554e+36, Total Energy = -5.731058e+36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6.552005e-02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-6.985593e+36, KE = 2.250000e+35, Total Energy = -6.760593e+36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-7.035612e+36, KE = 1.304554e+36, Total Energy = -5.731058e+36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3.521395e-02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Sequential elapsed time: 0.065531s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0.035248s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Default="002B6D6F" w:rsidP="00677CBD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z3</w:t>
      </w:r>
      <w:r w:rsidR="00FC7E91">
        <w:rPr>
          <w:lang w:val="en-US"/>
        </w:rPr>
        <w:t xml:space="preserve"> 5</w:t>
      </w:r>
      <w:r w:rsidR="00FC7E91" w:rsidRPr="00FC7E91">
        <w:rPr>
          <w:lang w:val="en-US"/>
        </w:rPr>
        <w:t xml:space="preserve">00 </w:t>
      </w:r>
      <w:proofErr w:type="spellStart"/>
      <w:r w:rsidR="00FC7E91" w:rsidRPr="00FC7E91">
        <w:rPr>
          <w:lang w:val="en-US"/>
        </w:rPr>
        <w:t>500</w:t>
      </w:r>
      <w:proofErr w:type="spellEnd"/>
      <w:r w:rsidR="00FC7E91" w:rsidRPr="00FC7E91">
        <w:rPr>
          <w:lang w:val="en-US"/>
        </w:rPr>
        <w:t xml:space="preserve">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-4.831939e+37, KE = 1.125000e+36, Total Energy = -4.719439e+37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-4.754056e+37, KE = 1.360414e+36, Total Energy = -4.618014e+37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1.621206e+00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-4.831939e+37, KE = 1.125000e+36, Total Energy = -4.719439e+37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-4.754056e+37, KE = 1.360414e+36, Total Energy = -4.618014e+37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2.064412e-01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Sequential elapsed time: 1.621213s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0.206455s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Default="002B6D6F" w:rsidP="00677CBD">
      <w:pPr>
        <w:pStyle w:val="Programskikod"/>
        <w:rPr>
          <w:lang w:val="en-US"/>
        </w:rPr>
      </w:pPr>
      <w:proofErr w:type="gramStart"/>
      <w:r>
        <w:rPr>
          <w:lang w:val="en-US"/>
        </w:rPr>
        <w:t>$ ./</w:t>
      </w:r>
      <w:proofErr w:type="gramEnd"/>
      <w:r>
        <w:rPr>
          <w:lang w:val="en-US"/>
        </w:rPr>
        <w:t>z3</w:t>
      </w:r>
      <w:r w:rsidR="00AD5A2D">
        <w:rPr>
          <w:lang w:val="en-US"/>
        </w:rPr>
        <w:t xml:space="preserve"> 50</w:t>
      </w:r>
      <w:r w:rsidR="00AD5A2D" w:rsidRPr="00AD5A2D">
        <w:rPr>
          <w:lang w:val="en-US"/>
        </w:rPr>
        <w:t>00 500 0.01 500 g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---------------------Sequential execution---------------------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lastRenderedPageBreak/>
        <w:t>   PE = -6.751832e+38, KE = 1.125000e+37, Total Energy = -6.639332e+38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-6.649074e+38, KE = 2.481116e+36, Total Energy = -6.624263e+38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1.625907e+02 seconds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----------------------Parallel execution----------------------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-6.751832e+38, KE = 1.125000e+37, Total Energy = -6.639332e+38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   PE = -6.649074e+38, KE = 2.481116e+36, Total Energy = -6.624263e+38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Elapsed time = 6.687269e+00 seconds</w:t>
      </w:r>
    </w:p>
    <w:p w:rsidR="002B6D6F" w:rsidRPr="002B6D6F" w:rsidRDefault="002B6D6F" w:rsidP="002B6D6F">
      <w:pPr>
        <w:pStyle w:val="Programskikod"/>
        <w:rPr>
          <w:lang w:val="en-US"/>
        </w:rPr>
      </w:pP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Sequential elapsed time: 162.589359s</w:t>
      </w:r>
    </w:p>
    <w:p w:rsidR="002B6D6F" w:rsidRPr="002B6D6F" w:rsidRDefault="002B6D6F" w:rsidP="002B6D6F">
      <w:pPr>
        <w:pStyle w:val="Programskikod"/>
        <w:rPr>
          <w:lang w:val="en-US"/>
        </w:rPr>
      </w:pPr>
      <w:r w:rsidRPr="002B6D6F">
        <w:rPr>
          <w:lang w:val="en-US"/>
        </w:rPr>
        <w:t>Parallel elapsed time: 6.687247s</w:t>
      </w:r>
    </w:p>
    <w:p w:rsidR="002B6D6F" w:rsidRPr="002B6D6F" w:rsidRDefault="002B6D6F" w:rsidP="00677CBD">
      <w:pPr>
        <w:pStyle w:val="Programskikod"/>
        <w:rPr>
          <w:lang w:val="en-US"/>
        </w:rPr>
      </w:pPr>
      <w:r w:rsidRPr="002B6D6F">
        <w:rPr>
          <w:lang w:val="en-US"/>
        </w:rPr>
        <w:t>Test PASSED</w:t>
      </w:r>
    </w:p>
    <w:p w:rsidR="00A1107A" w:rsidRPr="00963622" w:rsidRDefault="00A1107A" w:rsidP="00A1107A">
      <w:pPr>
        <w:pStyle w:val="Programskikod"/>
        <w:tabs>
          <w:tab w:val="left" w:pos="2280"/>
        </w:tabs>
      </w:pPr>
    </w:p>
    <w:p w:rsidR="000B12DB" w:rsidRPr="00963622" w:rsidRDefault="000B12DB" w:rsidP="000B12DB">
      <w:pPr>
        <w:pStyle w:val="Oznakaslike"/>
      </w:pPr>
      <w:r w:rsidRPr="00963622">
        <w:t xml:space="preserve">Listing </w:t>
      </w:r>
      <w:r w:rsidR="007B1E9A">
        <w:t>3</w:t>
      </w:r>
      <w:r w:rsidRPr="00963622">
        <w:t xml:space="preserve">. </w:t>
      </w:r>
      <w:r w:rsidR="004864D8" w:rsidRPr="00963622">
        <w:t>Logovi izvršavanja</w:t>
      </w:r>
      <w:r w:rsidRPr="00963622">
        <w:t xml:space="preserve"> </w:t>
      </w:r>
      <w:r w:rsidR="004864D8" w:rsidRPr="00963622">
        <w:t>n-body problema</w:t>
      </w:r>
    </w:p>
    <w:p w:rsidR="000B12DB" w:rsidRPr="00963622" w:rsidRDefault="000B12DB" w:rsidP="000B12DB">
      <w:pPr>
        <w:pStyle w:val="IIInivonaslova-Odeljak"/>
      </w:pPr>
      <w:bookmarkStart w:id="27" w:name="_Toc62207727"/>
      <w:r w:rsidRPr="00963622">
        <w:t>Grafici ubrzanja</w:t>
      </w:r>
      <w:bookmarkEnd w:id="27"/>
    </w:p>
    <w:p w:rsidR="000B12DB" w:rsidRPr="00963622" w:rsidRDefault="000B12DB" w:rsidP="000B12DB">
      <w:pPr>
        <w:pStyle w:val="Osnovnitekst"/>
      </w:pPr>
      <w:r w:rsidRPr="00963622">
        <w:t>U okviru ove sekcije su dati grafici ubrzanja u odnosu na sekvencijalnu implementaciju.</w:t>
      </w:r>
    </w:p>
    <w:p w:rsidR="000B12DB" w:rsidRPr="00963622" w:rsidRDefault="00355B5E" w:rsidP="000B12DB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039358" cy="3779520"/>
            <wp:effectExtent l="19050" t="0" r="8892" b="0"/>
            <wp:docPr id="2" name="Picture 1" descr="nb-speed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-speedup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6" cy="37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DB" w:rsidRPr="00963622" w:rsidRDefault="000B12DB" w:rsidP="000B12DB">
      <w:pPr>
        <w:pStyle w:val="Caption"/>
        <w:jc w:val="center"/>
        <w:rPr>
          <w:noProof/>
        </w:rPr>
      </w:pPr>
      <w:r w:rsidRPr="00963622">
        <w:rPr>
          <w:noProof/>
        </w:rPr>
        <w:t xml:space="preserve">Slika </w:t>
      </w:r>
      <w:r w:rsidR="007B1E9A">
        <w:rPr>
          <w:noProof/>
        </w:rPr>
        <w:t>3</w:t>
      </w:r>
      <w:r w:rsidR="001F4D07">
        <w:rPr>
          <w:noProof/>
        </w:rPr>
        <w:t xml:space="preserve">. Grafik zavisnosti ubrzanja </w:t>
      </w:r>
      <w:r w:rsidRPr="00963622">
        <w:rPr>
          <w:noProof/>
        </w:rPr>
        <w:t>za različite argumente pokretanja</w:t>
      </w:r>
    </w:p>
    <w:p w:rsidR="000B12DB" w:rsidRPr="00963622" w:rsidRDefault="000B12DB" w:rsidP="000B12DB">
      <w:pPr>
        <w:pStyle w:val="IIInivonaslova-Odeljak"/>
      </w:pPr>
      <w:bookmarkStart w:id="28" w:name="_Toc62207728"/>
      <w:r w:rsidRPr="00963622">
        <w:t>Diskusija dobijenih rezultata</w:t>
      </w:r>
      <w:bookmarkEnd w:id="28"/>
    </w:p>
    <w:p w:rsidR="001B2411" w:rsidRPr="00020F75" w:rsidRDefault="00E47C1A" w:rsidP="002117F3">
      <w:pPr>
        <w:pStyle w:val="Osnovnitekst"/>
      </w:pPr>
      <w:r>
        <w:t>Primećeno je ubrzanje za svaki test primer, a ubrzanje se najbolje vidi povećanjem broja podataka nad kojima se vrši obrada, jer se time CUDA jezgra više iskorišćavaju.</w:t>
      </w:r>
    </w:p>
    <w:sectPr w:rsidR="001B2411" w:rsidRPr="00020F75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57B" w:rsidRDefault="006E157B">
      <w:r>
        <w:separator/>
      </w:r>
    </w:p>
  </w:endnote>
  <w:endnote w:type="continuationSeparator" w:id="0">
    <w:p w:rsidR="006E157B" w:rsidRDefault="006E1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718" w:rsidRDefault="00491DE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7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6718" w:rsidRDefault="00BC6718" w:rsidP="00847C3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718" w:rsidRDefault="00491DE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67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2F7">
      <w:rPr>
        <w:rStyle w:val="PageNumber"/>
        <w:noProof/>
      </w:rPr>
      <w:t>14</w:t>
    </w:r>
    <w:r>
      <w:rPr>
        <w:rStyle w:val="PageNumber"/>
      </w:rPr>
      <w:fldChar w:fldCharType="end"/>
    </w:r>
  </w:p>
  <w:p w:rsidR="00BC6718" w:rsidRDefault="00BC6718" w:rsidP="00847C3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57B" w:rsidRDefault="006E157B">
      <w:r>
        <w:separator/>
      </w:r>
    </w:p>
  </w:footnote>
  <w:footnote w:type="continuationSeparator" w:id="0">
    <w:p w:rsidR="006E157B" w:rsidRDefault="006E1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stylePaneFormatFilter w:val="0002"/>
  <w:defaultTabStop w:val="720"/>
  <w:hyphenationZone w:val="425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5F663A"/>
    <w:rsid w:val="00001DEB"/>
    <w:rsid w:val="00004A1B"/>
    <w:rsid w:val="000078B3"/>
    <w:rsid w:val="00015977"/>
    <w:rsid w:val="00020F75"/>
    <w:rsid w:val="00022379"/>
    <w:rsid w:val="000232E2"/>
    <w:rsid w:val="00034DB3"/>
    <w:rsid w:val="0003755B"/>
    <w:rsid w:val="00040D39"/>
    <w:rsid w:val="00056F98"/>
    <w:rsid w:val="00063807"/>
    <w:rsid w:val="00066AB0"/>
    <w:rsid w:val="00066C16"/>
    <w:rsid w:val="00080C50"/>
    <w:rsid w:val="00084D3C"/>
    <w:rsid w:val="000935E5"/>
    <w:rsid w:val="000940C7"/>
    <w:rsid w:val="000A04C6"/>
    <w:rsid w:val="000A13ED"/>
    <w:rsid w:val="000A46C2"/>
    <w:rsid w:val="000A668A"/>
    <w:rsid w:val="000B0E6E"/>
    <w:rsid w:val="000B1246"/>
    <w:rsid w:val="000B12DB"/>
    <w:rsid w:val="000B5730"/>
    <w:rsid w:val="000C1D26"/>
    <w:rsid w:val="000C3FD6"/>
    <w:rsid w:val="000C7934"/>
    <w:rsid w:val="000D2425"/>
    <w:rsid w:val="000D3348"/>
    <w:rsid w:val="000D51FA"/>
    <w:rsid w:val="000D6A98"/>
    <w:rsid w:val="000E36F5"/>
    <w:rsid w:val="000F0F13"/>
    <w:rsid w:val="000F0FC7"/>
    <w:rsid w:val="000F37A5"/>
    <w:rsid w:val="001104C5"/>
    <w:rsid w:val="001112F7"/>
    <w:rsid w:val="001154AB"/>
    <w:rsid w:val="00124103"/>
    <w:rsid w:val="00125C81"/>
    <w:rsid w:val="00131D2D"/>
    <w:rsid w:val="00135926"/>
    <w:rsid w:val="00137F03"/>
    <w:rsid w:val="001407C0"/>
    <w:rsid w:val="001420B6"/>
    <w:rsid w:val="00182901"/>
    <w:rsid w:val="00190281"/>
    <w:rsid w:val="00193BB7"/>
    <w:rsid w:val="0019403C"/>
    <w:rsid w:val="00194792"/>
    <w:rsid w:val="00196C7A"/>
    <w:rsid w:val="001A4553"/>
    <w:rsid w:val="001A5771"/>
    <w:rsid w:val="001A5810"/>
    <w:rsid w:val="001B2411"/>
    <w:rsid w:val="001B740A"/>
    <w:rsid w:val="001C6A5D"/>
    <w:rsid w:val="001D0704"/>
    <w:rsid w:val="001D416D"/>
    <w:rsid w:val="001D73B4"/>
    <w:rsid w:val="001F4D07"/>
    <w:rsid w:val="001F70F3"/>
    <w:rsid w:val="00203A16"/>
    <w:rsid w:val="002079CF"/>
    <w:rsid w:val="00207E96"/>
    <w:rsid w:val="0021095F"/>
    <w:rsid w:val="002117F3"/>
    <w:rsid w:val="00217EA9"/>
    <w:rsid w:val="0022366F"/>
    <w:rsid w:val="00225CA4"/>
    <w:rsid w:val="0024148D"/>
    <w:rsid w:val="00242C69"/>
    <w:rsid w:val="00250829"/>
    <w:rsid w:val="00250BF4"/>
    <w:rsid w:val="00255C04"/>
    <w:rsid w:val="00263400"/>
    <w:rsid w:val="00267306"/>
    <w:rsid w:val="00273DC1"/>
    <w:rsid w:val="00275004"/>
    <w:rsid w:val="00282EF9"/>
    <w:rsid w:val="00283ADA"/>
    <w:rsid w:val="0028548E"/>
    <w:rsid w:val="002900CB"/>
    <w:rsid w:val="0029154A"/>
    <w:rsid w:val="002966C3"/>
    <w:rsid w:val="002A0293"/>
    <w:rsid w:val="002A0FDC"/>
    <w:rsid w:val="002A187B"/>
    <w:rsid w:val="002A5F84"/>
    <w:rsid w:val="002A7B37"/>
    <w:rsid w:val="002B6D6F"/>
    <w:rsid w:val="002C2320"/>
    <w:rsid w:val="002D7455"/>
    <w:rsid w:val="002E288B"/>
    <w:rsid w:val="002E78D1"/>
    <w:rsid w:val="002E7C88"/>
    <w:rsid w:val="002F29E2"/>
    <w:rsid w:val="002F5FFB"/>
    <w:rsid w:val="002F704B"/>
    <w:rsid w:val="002F7C33"/>
    <w:rsid w:val="00304284"/>
    <w:rsid w:val="00306C00"/>
    <w:rsid w:val="003164E1"/>
    <w:rsid w:val="00320DC4"/>
    <w:rsid w:val="00330E89"/>
    <w:rsid w:val="00355B5E"/>
    <w:rsid w:val="0036300C"/>
    <w:rsid w:val="0037293D"/>
    <w:rsid w:val="00374335"/>
    <w:rsid w:val="0038027D"/>
    <w:rsid w:val="00380A77"/>
    <w:rsid w:val="0038314C"/>
    <w:rsid w:val="00383356"/>
    <w:rsid w:val="00384BF4"/>
    <w:rsid w:val="003854F8"/>
    <w:rsid w:val="003861F9"/>
    <w:rsid w:val="0039080C"/>
    <w:rsid w:val="00394773"/>
    <w:rsid w:val="0039564B"/>
    <w:rsid w:val="00397C91"/>
    <w:rsid w:val="003A43B6"/>
    <w:rsid w:val="003C037E"/>
    <w:rsid w:val="003D23D5"/>
    <w:rsid w:val="003D65A5"/>
    <w:rsid w:val="003E07BC"/>
    <w:rsid w:val="003E2F0F"/>
    <w:rsid w:val="003E5D20"/>
    <w:rsid w:val="003F5067"/>
    <w:rsid w:val="00406645"/>
    <w:rsid w:val="004169ED"/>
    <w:rsid w:val="00421CDC"/>
    <w:rsid w:val="00426C9C"/>
    <w:rsid w:val="00426E8D"/>
    <w:rsid w:val="00437F31"/>
    <w:rsid w:val="00440381"/>
    <w:rsid w:val="0045351C"/>
    <w:rsid w:val="00466380"/>
    <w:rsid w:val="00467D12"/>
    <w:rsid w:val="00474172"/>
    <w:rsid w:val="00477A88"/>
    <w:rsid w:val="00477E85"/>
    <w:rsid w:val="00483D9F"/>
    <w:rsid w:val="004864D8"/>
    <w:rsid w:val="004865D1"/>
    <w:rsid w:val="00486ABD"/>
    <w:rsid w:val="00491DE7"/>
    <w:rsid w:val="00492D89"/>
    <w:rsid w:val="004946B1"/>
    <w:rsid w:val="004A09C9"/>
    <w:rsid w:val="004A3481"/>
    <w:rsid w:val="004B0085"/>
    <w:rsid w:val="004B210A"/>
    <w:rsid w:val="004B2C19"/>
    <w:rsid w:val="004C4A21"/>
    <w:rsid w:val="004C5BCD"/>
    <w:rsid w:val="004C64D4"/>
    <w:rsid w:val="004D467F"/>
    <w:rsid w:val="004E01D5"/>
    <w:rsid w:val="004E0728"/>
    <w:rsid w:val="004F3AB5"/>
    <w:rsid w:val="004F3EF3"/>
    <w:rsid w:val="004F5FC8"/>
    <w:rsid w:val="00505586"/>
    <w:rsid w:val="00516069"/>
    <w:rsid w:val="0051626B"/>
    <w:rsid w:val="00517EF6"/>
    <w:rsid w:val="005203C5"/>
    <w:rsid w:val="00524481"/>
    <w:rsid w:val="00527B87"/>
    <w:rsid w:val="00530373"/>
    <w:rsid w:val="00531C55"/>
    <w:rsid w:val="00533FEF"/>
    <w:rsid w:val="0053696E"/>
    <w:rsid w:val="00544F10"/>
    <w:rsid w:val="005458AC"/>
    <w:rsid w:val="00550086"/>
    <w:rsid w:val="005540C9"/>
    <w:rsid w:val="00561586"/>
    <w:rsid w:val="005642B4"/>
    <w:rsid w:val="00565081"/>
    <w:rsid w:val="00573BBE"/>
    <w:rsid w:val="00586F2A"/>
    <w:rsid w:val="005879CD"/>
    <w:rsid w:val="0059600A"/>
    <w:rsid w:val="005974F5"/>
    <w:rsid w:val="005A44DF"/>
    <w:rsid w:val="005A5D88"/>
    <w:rsid w:val="005B1A59"/>
    <w:rsid w:val="005B7DC8"/>
    <w:rsid w:val="005C08E1"/>
    <w:rsid w:val="005D2C3A"/>
    <w:rsid w:val="005E0E71"/>
    <w:rsid w:val="005E5316"/>
    <w:rsid w:val="005E5B66"/>
    <w:rsid w:val="005F62B2"/>
    <w:rsid w:val="005F663A"/>
    <w:rsid w:val="00623BFD"/>
    <w:rsid w:val="00630CE0"/>
    <w:rsid w:val="006330B5"/>
    <w:rsid w:val="00634D09"/>
    <w:rsid w:val="006366ED"/>
    <w:rsid w:val="006412E1"/>
    <w:rsid w:val="006461B7"/>
    <w:rsid w:val="00646ED1"/>
    <w:rsid w:val="006535A2"/>
    <w:rsid w:val="00657309"/>
    <w:rsid w:val="006605C1"/>
    <w:rsid w:val="0066358B"/>
    <w:rsid w:val="00663ACA"/>
    <w:rsid w:val="00666F21"/>
    <w:rsid w:val="006746C1"/>
    <w:rsid w:val="00677CBD"/>
    <w:rsid w:val="00682051"/>
    <w:rsid w:val="006834A9"/>
    <w:rsid w:val="006843D1"/>
    <w:rsid w:val="006850E6"/>
    <w:rsid w:val="006A4315"/>
    <w:rsid w:val="006A5301"/>
    <w:rsid w:val="006B5373"/>
    <w:rsid w:val="006C39BD"/>
    <w:rsid w:val="006C771E"/>
    <w:rsid w:val="006D0DE4"/>
    <w:rsid w:val="006D2273"/>
    <w:rsid w:val="006E157B"/>
    <w:rsid w:val="006E219C"/>
    <w:rsid w:val="006E273A"/>
    <w:rsid w:val="006F1DD0"/>
    <w:rsid w:val="006F5267"/>
    <w:rsid w:val="006F58D5"/>
    <w:rsid w:val="00701A39"/>
    <w:rsid w:val="00701B11"/>
    <w:rsid w:val="00703198"/>
    <w:rsid w:val="00706464"/>
    <w:rsid w:val="00713538"/>
    <w:rsid w:val="00717EE7"/>
    <w:rsid w:val="00722A7B"/>
    <w:rsid w:val="00723CEE"/>
    <w:rsid w:val="00727370"/>
    <w:rsid w:val="0074128C"/>
    <w:rsid w:val="00754446"/>
    <w:rsid w:val="00760839"/>
    <w:rsid w:val="007610A5"/>
    <w:rsid w:val="007649F2"/>
    <w:rsid w:val="00767FFB"/>
    <w:rsid w:val="00770470"/>
    <w:rsid w:val="007767D4"/>
    <w:rsid w:val="00776F4A"/>
    <w:rsid w:val="00781106"/>
    <w:rsid w:val="00792962"/>
    <w:rsid w:val="007A563B"/>
    <w:rsid w:val="007B1E9A"/>
    <w:rsid w:val="007C5175"/>
    <w:rsid w:val="007C5F95"/>
    <w:rsid w:val="007E1D7B"/>
    <w:rsid w:val="007F2F77"/>
    <w:rsid w:val="007F5FA0"/>
    <w:rsid w:val="00801438"/>
    <w:rsid w:val="00813A00"/>
    <w:rsid w:val="00814BC2"/>
    <w:rsid w:val="008170A6"/>
    <w:rsid w:val="00822B8F"/>
    <w:rsid w:val="00824229"/>
    <w:rsid w:val="008266BC"/>
    <w:rsid w:val="00830F49"/>
    <w:rsid w:val="008350F5"/>
    <w:rsid w:val="00837353"/>
    <w:rsid w:val="00840B5D"/>
    <w:rsid w:val="008423BC"/>
    <w:rsid w:val="00844393"/>
    <w:rsid w:val="008471DF"/>
    <w:rsid w:val="00847C33"/>
    <w:rsid w:val="00860902"/>
    <w:rsid w:val="00860F6A"/>
    <w:rsid w:val="00870DBA"/>
    <w:rsid w:val="008759F7"/>
    <w:rsid w:val="00876682"/>
    <w:rsid w:val="008778C1"/>
    <w:rsid w:val="0088572B"/>
    <w:rsid w:val="00885833"/>
    <w:rsid w:val="008907E0"/>
    <w:rsid w:val="0089197E"/>
    <w:rsid w:val="00893763"/>
    <w:rsid w:val="00893DBE"/>
    <w:rsid w:val="008A6972"/>
    <w:rsid w:val="008A6DDE"/>
    <w:rsid w:val="008B5D72"/>
    <w:rsid w:val="008C172B"/>
    <w:rsid w:val="008C19CD"/>
    <w:rsid w:val="008C4C6F"/>
    <w:rsid w:val="008C6536"/>
    <w:rsid w:val="008D2D37"/>
    <w:rsid w:val="008D3847"/>
    <w:rsid w:val="008E4C5D"/>
    <w:rsid w:val="008E6C70"/>
    <w:rsid w:val="008E7025"/>
    <w:rsid w:val="008F0FFE"/>
    <w:rsid w:val="008F76BF"/>
    <w:rsid w:val="00902B7B"/>
    <w:rsid w:val="00904429"/>
    <w:rsid w:val="00911F8D"/>
    <w:rsid w:val="009125BB"/>
    <w:rsid w:val="009217AC"/>
    <w:rsid w:val="009223D7"/>
    <w:rsid w:val="009233A0"/>
    <w:rsid w:val="00925BE1"/>
    <w:rsid w:val="00930003"/>
    <w:rsid w:val="009310A2"/>
    <w:rsid w:val="00936D35"/>
    <w:rsid w:val="009379BB"/>
    <w:rsid w:val="009465A4"/>
    <w:rsid w:val="0094754E"/>
    <w:rsid w:val="00963622"/>
    <w:rsid w:val="00965DDA"/>
    <w:rsid w:val="00970F66"/>
    <w:rsid w:val="00974095"/>
    <w:rsid w:val="0097755B"/>
    <w:rsid w:val="00977D0E"/>
    <w:rsid w:val="00986FF5"/>
    <w:rsid w:val="009A04F2"/>
    <w:rsid w:val="009A200D"/>
    <w:rsid w:val="009A2F6C"/>
    <w:rsid w:val="009A7EC6"/>
    <w:rsid w:val="009B6460"/>
    <w:rsid w:val="009C0686"/>
    <w:rsid w:val="009C0B84"/>
    <w:rsid w:val="009C1036"/>
    <w:rsid w:val="009C2DD6"/>
    <w:rsid w:val="009C4976"/>
    <w:rsid w:val="009D2B0D"/>
    <w:rsid w:val="009E0194"/>
    <w:rsid w:val="009E7A33"/>
    <w:rsid w:val="009E7BB9"/>
    <w:rsid w:val="009F5C41"/>
    <w:rsid w:val="00A1107A"/>
    <w:rsid w:val="00A12E60"/>
    <w:rsid w:val="00A1314E"/>
    <w:rsid w:val="00A133CB"/>
    <w:rsid w:val="00A14EB5"/>
    <w:rsid w:val="00A17D94"/>
    <w:rsid w:val="00A3069A"/>
    <w:rsid w:val="00A3470A"/>
    <w:rsid w:val="00A47E10"/>
    <w:rsid w:val="00A510EE"/>
    <w:rsid w:val="00A534B1"/>
    <w:rsid w:val="00A57257"/>
    <w:rsid w:val="00A6568D"/>
    <w:rsid w:val="00A65719"/>
    <w:rsid w:val="00A66A84"/>
    <w:rsid w:val="00A679BA"/>
    <w:rsid w:val="00A75600"/>
    <w:rsid w:val="00A76B46"/>
    <w:rsid w:val="00AA00CF"/>
    <w:rsid w:val="00AA1CFF"/>
    <w:rsid w:val="00AA1F3E"/>
    <w:rsid w:val="00AA2FE3"/>
    <w:rsid w:val="00AA64C0"/>
    <w:rsid w:val="00AB1CAC"/>
    <w:rsid w:val="00AB2146"/>
    <w:rsid w:val="00AB36B2"/>
    <w:rsid w:val="00AB5D95"/>
    <w:rsid w:val="00AC0E09"/>
    <w:rsid w:val="00AD5360"/>
    <w:rsid w:val="00AD5A2D"/>
    <w:rsid w:val="00AD712F"/>
    <w:rsid w:val="00AD7394"/>
    <w:rsid w:val="00AE0461"/>
    <w:rsid w:val="00AE4E49"/>
    <w:rsid w:val="00B03C87"/>
    <w:rsid w:val="00B12B0E"/>
    <w:rsid w:val="00B13026"/>
    <w:rsid w:val="00B13FF4"/>
    <w:rsid w:val="00B14F92"/>
    <w:rsid w:val="00B268A8"/>
    <w:rsid w:val="00B35A99"/>
    <w:rsid w:val="00B4453F"/>
    <w:rsid w:val="00B60052"/>
    <w:rsid w:val="00B653B5"/>
    <w:rsid w:val="00B701B8"/>
    <w:rsid w:val="00B75682"/>
    <w:rsid w:val="00B77E69"/>
    <w:rsid w:val="00B80208"/>
    <w:rsid w:val="00B822D5"/>
    <w:rsid w:val="00B82F49"/>
    <w:rsid w:val="00B8516B"/>
    <w:rsid w:val="00B87BAA"/>
    <w:rsid w:val="00B92BA4"/>
    <w:rsid w:val="00BA0F9D"/>
    <w:rsid w:val="00BA585E"/>
    <w:rsid w:val="00BB210B"/>
    <w:rsid w:val="00BB3525"/>
    <w:rsid w:val="00BB4261"/>
    <w:rsid w:val="00BC6718"/>
    <w:rsid w:val="00BD034F"/>
    <w:rsid w:val="00BD3610"/>
    <w:rsid w:val="00BE139F"/>
    <w:rsid w:val="00BE7412"/>
    <w:rsid w:val="00BE749E"/>
    <w:rsid w:val="00C04786"/>
    <w:rsid w:val="00C1267A"/>
    <w:rsid w:val="00C211ED"/>
    <w:rsid w:val="00C21541"/>
    <w:rsid w:val="00C301CA"/>
    <w:rsid w:val="00C434E0"/>
    <w:rsid w:val="00C43F76"/>
    <w:rsid w:val="00C55943"/>
    <w:rsid w:val="00C717C3"/>
    <w:rsid w:val="00C774A8"/>
    <w:rsid w:val="00C813AA"/>
    <w:rsid w:val="00C86CDB"/>
    <w:rsid w:val="00C92A36"/>
    <w:rsid w:val="00C93C33"/>
    <w:rsid w:val="00C95BA0"/>
    <w:rsid w:val="00CA0D08"/>
    <w:rsid w:val="00CA298C"/>
    <w:rsid w:val="00CA29A1"/>
    <w:rsid w:val="00CA6E95"/>
    <w:rsid w:val="00CB1CF7"/>
    <w:rsid w:val="00CB6E46"/>
    <w:rsid w:val="00CC033C"/>
    <w:rsid w:val="00CC1DF7"/>
    <w:rsid w:val="00CD19E5"/>
    <w:rsid w:val="00CD617F"/>
    <w:rsid w:val="00CD7043"/>
    <w:rsid w:val="00CE1030"/>
    <w:rsid w:val="00CE295A"/>
    <w:rsid w:val="00CE3A5E"/>
    <w:rsid w:val="00CE4319"/>
    <w:rsid w:val="00CF4371"/>
    <w:rsid w:val="00CF6E68"/>
    <w:rsid w:val="00D070F1"/>
    <w:rsid w:val="00D11C2C"/>
    <w:rsid w:val="00D144A8"/>
    <w:rsid w:val="00D20D2B"/>
    <w:rsid w:val="00D20FF2"/>
    <w:rsid w:val="00D21C07"/>
    <w:rsid w:val="00D307E9"/>
    <w:rsid w:val="00D31F69"/>
    <w:rsid w:val="00D36853"/>
    <w:rsid w:val="00D4093A"/>
    <w:rsid w:val="00D45441"/>
    <w:rsid w:val="00D57858"/>
    <w:rsid w:val="00D62651"/>
    <w:rsid w:val="00D62FAD"/>
    <w:rsid w:val="00D65152"/>
    <w:rsid w:val="00D76E8F"/>
    <w:rsid w:val="00D776AA"/>
    <w:rsid w:val="00D81ED4"/>
    <w:rsid w:val="00D82B61"/>
    <w:rsid w:val="00D850AA"/>
    <w:rsid w:val="00D90E69"/>
    <w:rsid w:val="00D96844"/>
    <w:rsid w:val="00DA065E"/>
    <w:rsid w:val="00DA1F8C"/>
    <w:rsid w:val="00DB0C2E"/>
    <w:rsid w:val="00DB0F7D"/>
    <w:rsid w:val="00DB16E8"/>
    <w:rsid w:val="00DB6320"/>
    <w:rsid w:val="00DB6F68"/>
    <w:rsid w:val="00DC638F"/>
    <w:rsid w:val="00DD2C05"/>
    <w:rsid w:val="00DD680F"/>
    <w:rsid w:val="00DE1C79"/>
    <w:rsid w:val="00DE586C"/>
    <w:rsid w:val="00DF4F2A"/>
    <w:rsid w:val="00E041C7"/>
    <w:rsid w:val="00E04A25"/>
    <w:rsid w:val="00E102D1"/>
    <w:rsid w:val="00E11BBB"/>
    <w:rsid w:val="00E33DBD"/>
    <w:rsid w:val="00E443BC"/>
    <w:rsid w:val="00E47C1A"/>
    <w:rsid w:val="00E5539C"/>
    <w:rsid w:val="00E56352"/>
    <w:rsid w:val="00E577BC"/>
    <w:rsid w:val="00E614A6"/>
    <w:rsid w:val="00E65CBC"/>
    <w:rsid w:val="00E7161C"/>
    <w:rsid w:val="00E74E70"/>
    <w:rsid w:val="00E7712B"/>
    <w:rsid w:val="00E77918"/>
    <w:rsid w:val="00E94C13"/>
    <w:rsid w:val="00E969C9"/>
    <w:rsid w:val="00EA32CE"/>
    <w:rsid w:val="00EA6CA2"/>
    <w:rsid w:val="00EA7BAC"/>
    <w:rsid w:val="00EB1B0E"/>
    <w:rsid w:val="00EB44C4"/>
    <w:rsid w:val="00EB7B5E"/>
    <w:rsid w:val="00EC4A89"/>
    <w:rsid w:val="00ED15CA"/>
    <w:rsid w:val="00EE081A"/>
    <w:rsid w:val="00EE5880"/>
    <w:rsid w:val="00EF3064"/>
    <w:rsid w:val="00EF3B66"/>
    <w:rsid w:val="00EF7970"/>
    <w:rsid w:val="00F01B65"/>
    <w:rsid w:val="00F06BB2"/>
    <w:rsid w:val="00F073D5"/>
    <w:rsid w:val="00F24DC1"/>
    <w:rsid w:val="00F25285"/>
    <w:rsid w:val="00F34374"/>
    <w:rsid w:val="00F47380"/>
    <w:rsid w:val="00F50069"/>
    <w:rsid w:val="00F60733"/>
    <w:rsid w:val="00F615D6"/>
    <w:rsid w:val="00F63539"/>
    <w:rsid w:val="00F7184A"/>
    <w:rsid w:val="00F943D8"/>
    <w:rsid w:val="00F97B91"/>
    <w:rsid w:val="00FA0BA5"/>
    <w:rsid w:val="00FA373F"/>
    <w:rsid w:val="00FC0DBB"/>
    <w:rsid w:val="00FC3313"/>
    <w:rsid w:val="00FC7E91"/>
    <w:rsid w:val="00FD2A6C"/>
    <w:rsid w:val="00FD450D"/>
    <w:rsid w:val="00FD52EC"/>
    <w:rsid w:val="00FE2134"/>
    <w:rsid w:val="00FE59EE"/>
    <w:rsid w:val="00FF008D"/>
    <w:rsid w:val="00FF64A1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6BC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77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Needleman%E2%80%93Wunsch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C0A2-93DD-44E8-B2E9-0E1A0C53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255</TotalTime>
  <Pages>14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16647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Windows User</cp:lastModifiedBy>
  <cp:revision>270</cp:revision>
  <cp:lastPrinted>2020-12-20T10:30:00Z</cp:lastPrinted>
  <dcterms:created xsi:type="dcterms:W3CDTF">2018-11-05T12:25:00Z</dcterms:created>
  <dcterms:modified xsi:type="dcterms:W3CDTF">2021-01-22T10:34:00Z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